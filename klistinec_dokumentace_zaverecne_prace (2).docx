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707B95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6920" cy="127508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92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A732CD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Laserová závora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A732CD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Jakub Klíštinec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336CE9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3434715"/>
                  <wp:effectExtent l="0" t="0" r="0" b="0"/>
                  <wp:docPr id="12" name="Obrázek 12" descr="https://i.ytimg.com/vi/xS3ipW3-cMU/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ytimg.com/vi/xS3ipW3-cMU/hq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A732C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A732C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1"/>
          <w:headerReference w:type="first" r:id="rId12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845B6F" w:rsidRDefault="00896E56" w:rsidP="00845B6F">
      <w:pPr>
        <w:pStyle w:val="Nadpis5"/>
        <w:rPr>
          <w:b/>
        </w:rPr>
      </w:pPr>
      <w:r>
        <w:lastRenderedPageBreak/>
        <w:br w:type="page"/>
      </w:r>
      <w:r w:rsidR="00D967BB" w:rsidRPr="00845B6F">
        <w:rPr>
          <w:b/>
        </w:rPr>
        <w:lastRenderedPageBreak/>
        <w:t>Poděkování</w:t>
      </w:r>
    </w:p>
    <w:p w:rsidR="004A12E0" w:rsidRPr="00707B95" w:rsidRDefault="005249BD" w:rsidP="005249BD">
      <w:pPr>
        <w:rPr>
          <w:rStyle w:val="Pokec"/>
          <w:i/>
          <w:color w:val="auto"/>
        </w:rPr>
      </w:pPr>
      <w:r>
        <w:rPr>
          <w:rStyle w:val="Pokec"/>
          <w:i/>
          <w:color w:val="auto"/>
        </w:rPr>
        <w:tab/>
        <w:t xml:space="preserve">Chtěl bych poděkovat panu </w:t>
      </w:r>
      <w:r w:rsidR="001255FD">
        <w:rPr>
          <w:rStyle w:val="Pokec"/>
          <w:i/>
          <w:color w:val="auto"/>
        </w:rPr>
        <w:t>Ing. Petru</w:t>
      </w:r>
      <w:r>
        <w:rPr>
          <w:rStyle w:val="Pokec"/>
          <w:i/>
          <w:color w:val="auto"/>
        </w:rPr>
        <w:t xml:space="preserve"> </w:t>
      </w:r>
      <w:proofErr w:type="spellStart"/>
      <w:r>
        <w:rPr>
          <w:rStyle w:val="Pokec"/>
          <w:i/>
          <w:color w:val="auto"/>
        </w:rPr>
        <w:t>Grussmannovi</w:t>
      </w:r>
      <w:proofErr w:type="spellEnd"/>
      <w:r>
        <w:rPr>
          <w:rStyle w:val="Pokec"/>
          <w:i/>
          <w:color w:val="auto"/>
        </w:rPr>
        <w:t xml:space="preserve"> za pom</w:t>
      </w:r>
      <w:r w:rsidR="00CE289B">
        <w:rPr>
          <w:rStyle w:val="Pokec"/>
          <w:i/>
          <w:color w:val="auto"/>
        </w:rPr>
        <w:t>oc při řešení určitých problémů</w:t>
      </w:r>
      <w:r w:rsidR="0019573B">
        <w:rPr>
          <w:rStyle w:val="Pokec"/>
          <w:i/>
          <w:color w:val="auto"/>
        </w:rPr>
        <w:t xml:space="preserve">, panu Mgr. </w:t>
      </w:r>
      <w:proofErr w:type="spellStart"/>
      <w:r w:rsidR="0019573B">
        <w:rPr>
          <w:rStyle w:val="Pokec"/>
          <w:i/>
          <w:color w:val="auto"/>
        </w:rPr>
        <w:t>Godovskému</w:t>
      </w:r>
      <w:proofErr w:type="spellEnd"/>
      <w:r w:rsidR="0019573B">
        <w:rPr>
          <w:rStyle w:val="Pokec"/>
          <w:i/>
          <w:color w:val="auto"/>
        </w:rPr>
        <w:t xml:space="preserve"> za mikročip</w:t>
      </w:r>
      <w:r w:rsidR="00CE289B">
        <w:rPr>
          <w:rStyle w:val="Pokec"/>
          <w:i/>
          <w:color w:val="auto"/>
        </w:rPr>
        <w:t xml:space="preserve"> a panu Ing. Jiřímu </w:t>
      </w:r>
      <w:proofErr w:type="spellStart"/>
      <w:r w:rsidR="00CE289B">
        <w:rPr>
          <w:rStyle w:val="Pokec"/>
          <w:i/>
          <w:color w:val="auto"/>
        </w:rPr>
        <w:t>Miekischovi</w:t>
      </w:r>
      <w:proofErr w:type="spellEnd"/>
      <w:r w:rsidR="00CE289B">
        <w:rPr>
          <w:rStyle w:val="Pokec"/>
          <w:i/>
          <w:color w:val="auto"/>
        </w:rPr>
        <w:t xml:space="preserve"> za konzultace. Rovn</w:t>
      </w:r>
      <w:r w:rsidR="005254AD">
        <w:rPr>
          <w:rStyle w:val="Pokec"/>
          <w:i/>
          <w:color w:val="auto"/>
        </w:rPr>
        <w:t>ěž musím poděkovat svému strýc</w:t>
      </w:r>
      <w:r w:rsidR="00CE289B">
        <w:rPr>
          <w:rStyle w:val="Pokec"/>
          <w:i/>
          <w:color w:val="auto"/>
        </w:rPr>
        <w:t>i za pomoc se sháněním správných součástek.</w:t>
      </w:r>
    </w:p>
    <w:p w:rsidR="00DF19FC" w:rsidRDefault="00DF19FC" w:rsidP="003E1316">
      <w:pPr>
        <w:rPr>
          <w:b/>
          <w:sz w:val="28"/>
          <w:szCs w:val="28"/>
        </w:rPr>
      </w:pPr>
      <w:bookmarkStart w:id="1" w:name="_Toc37577728"/>
    </w:p>
    <w:p w:rsidR="00DF19FC" w:rsidRDefault="00DF19FC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19FC" w:rsidRPr="00707B95" w:rsidRDefault="00DF19FC" w:rsidP="00DF19F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lastRenderedPageBreak/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zdroje.</w:t>
      </w:r>
    </w:p>
    <w:p w:rsidR="00DF19FC" w:rsidRPr="00707B95" w:rsidRDefault="00DF19FC" w:rsidP="00DF19F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DF19FC" w:rsidRPr="00707B95" w:rsidRDefault="00DF19FC" w:rsidP="00DF19FC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31. 12. 2018</w:t>
      </w:r>
    </w:p>
    <w:p w:rsidR="00DF19FC" w:rsidRPr="008B6730" w:rsidRDefault="00DF19FC" w:rsidP="00DF19FC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>podpis autora práce</w:t>
      </w:r>
    </w:p>
    <w:p w:rsidR="003A613F" w:rsidRPr="003E1316" w:rsidRDefault="00896E56" w:rsidP="003E13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3A613F" w:rsidRDefault="003A613F" w:rsidP="003A613F">
      <w:pPr>
        <w:autoSpaceDE w:val="0"/>
        <w:autoSpaceDN w:val="0"/>
        <w:adjustRightInd w:val="0"/>
        <w:spacing w:after="0" w:line="240" w:lineRule="auto"/>
      </w:pPr>
      <w:r>
        <w:t xml:space="preserve">Laser svítící na odrazku a z odrazky následně na fototranzistor slouží jako bezpečné chráněné území, jejímž výsledkem je zmenšenina jedné </w:t>
      </w:r>
      <w:r w:rsidR="00284FB6">
        <w:t>místnosti. Laser je napájen na 6</w:t>
      </w:r>
      <w:r>
        <w:t>V</w:t>
      </w:r>
      <w:r w:rsidR="00284FB6">
        <w:t xml:space="preserve"> z externího zdroje</w:t>
      </w:r>
      <w:r>
        <w:t xml:space="preserve"> a je ovládán Wi-Fi mikročipem </w:t>
      </w:r>
      <w:r w:rsidR="00446740">
        <w:t xml:space="preserve">D1 Mini Pro </w:t>
      </w:r>
      <w:r>
        <w:t>ESP8266-12, který vysílá přerušovaný signál tak, aby zamezil jakémukoliv zneužití a možnému vniknutí. Vyhodnocování tohoto signálu nemá na starosti pouze již zmiňovaný mikročip, ale také komparátor. V případě jakéhokoliv narušení bezpečnosti je okamžitě informován vlastník skrze odesílání dat na internet za pomoci MQTT serveru. Program pro bezchybnou funkci tohoto projektu byl napsán v programu zvaném Visual Stud</w:t>
      </w:r>
      <w:r w:rsidR="002C5C4B">
        <w:t xml:space="preserve">io Code s prostředím PlatformIO </w:t>
      </w:r>
      <w:r>
        <w:t>IDE v programovacím jazyce C++.</w:t>
      </w:r>
    </w:p>
    <w:p w:rsidR="003A613F" w:rsidRDefault="003A613F" w:rsidP="003A613F">
      <w:pPr>
        <w:autoSpaceDE w:val="0"/>
        <w:autoSpaceDN w:val="0"/>
        <w:adjustRightInd w:val="0"/>
        <w:spacing w:after="0" w:line="240" w:lineRule="auto"/>
      </w:pPr>
    </w:p>
    <w:p w:rsidR="003A613F" w:rsidRPr="005F3335" w:rsidRDefault="003A613F" w:rsidP="003A613F">
      <w:pPr>
        <w:rPr>
          <w:b/>
          <w:sz w:val="28"/>
          <w:szCs w:val="28"/>
        </w:rPr>
      </w:pPr>
      <w:r>
        <w:rPr>
          <w:b/>
          <w:sz w:val="28"/>
          <w:szCs w:val="28"/>
        </w:rPr>
        <w:t>Klíčová slova</w:t>
      </w:r>
    </w:p>
    <w:p w:rsidR="003A613F" w:rsidRDefault="003A613F" w:rsidP="003A613F">
      <w:pPr>
        <w:autoSpaceDE w:val="0"/>
        <w:autoSpaceDN w:val="0"/>
        <w:adjustRightInd w:val="0"/>
        <w:spacing w:after="0" w:line="240" w:lineRule="auto"/>
      </w:pPr>
      <w:r>
        <w:t xml:space="preserve">Laser, Fototranzistor, </w:t>
      </w:r>
      <w:r w:rsidR="00FA6C5C">
        <w:t>ESP 8266</w:t>
      </w:r>
      <w:r>
        <w:t>, přerušovaný signál, MQTT server, PlatformIO IDE</w:t>
      </w:r>
      <w:r w:rsidR="00357928">
        <w:t>.</w:t>
      </w:r>
    </w:p>
    <w:p w:rsidR="00F07B58" w:rsidRDefault="00F07B58" w:rsidP="003A613F">
      <w:pPr>
        <w:autoSpaceDE w:val="0"/>
        <w:autoSpaceDN w:val="0"/>
        <w:adjustRightInd w:val="0"/>
        <w:spacing w:after="0" w:line="240" w:lineRule="auto"/>
      </w:pPr>
    </w:p>
    <w:p w:rsidR="00F07B58" w:rsidRDefault="00F07B58" w:rsidP="00F07B58">
      <w:pPr>
        <w:autoSpaceDE w:val="0"/>
        <w:autoSpaceDN w:val="0"/>
        <w:adjustRightInd w:val="0"/>
        <w:spacing w:after="0" w:line="240" w:lineRule="auto"/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NOTATION</w:t>
      </w:r>
    </w:p>
    <w:p w:rsidR="00F07B58" w:rsidRPr="00825B2F" w:rsidRDefault="00F07B58" w:rsidP="00F07B58">
      <w:pPr>
        <w:autoSpaceDE w:val="0"/>
        <w:autoSpaceDN w:val="0"/>
        <w:adjustRightInd w:val="0"/>
        <w:spacing w:after="0" w:line="240" w:lineRule="auto"/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laser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shining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reflector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reflector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phototransistor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safe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area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diminution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room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laser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6V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external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source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controlled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D1 Mini Pro ESP8266-12 Wi-Fi microprocessor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emits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intermittent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signal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prevent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misuse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intrusion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Evaluating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signal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microchip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mentioned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above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comparator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In case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breach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security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owner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immediately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informed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sending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data 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MQTT server.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flawless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 a program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Visual Studio Code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PlatformIO IDE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 ++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F07B58" w:rsidRDefault="00F07B58" w:rsidP="00F07B58">
      <w:pPr>
        <w:rPr>
          <w:rStyle w:val="Pokec"/>
        </w:rPr>
      </w:pPr>
    </w:p>
    <w:p w:rsidR="00F07B58" w:rsidRDefault="00F07B58" w:rsidP="00F07B5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words</w:t>
      </w:r>
      <w:proofErr w:type="spellEnd"/>
    </w:p>
    <w:p w:rsidR="00F07B58" w:rsidRPr="0004605F" w:rsidRDefault="00F07B58" w:rsidP="00F07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212121"/>
        </w:rPr>
      </w:pPr>
      <w:proofErr w:type="gramStart"/>
      <w:r w:rsidRPr="0004605F">
        <w:rPr>
          <w:color w:val="212121"/>
          <w:lang w:val="en"/>
        </w:rPr>
        <w:t>Laser, Phototransistor, ESP 8266, intermittent signal, MQTT server, PlatformIO IDE.</w:t>
      </w:r>
      <w:proofErr w:type="gramEnd"/>
    </w:p>
    <w:p w:rsidR="00F07B58" w:rsidRPr="00825B2F" w:rsidRDefault="00F07B58" w:rsidP="003A613F">
      <w:pPr>
        <w:autoSpaceDE w:val="0"/>
        <w:autoSpaceDN w:val="0"/>
        <w:adjustRightInd w:val="0"/>
        <w:spacing w:after="0" w:line="240" w:lineRule="auto"/>
      </w:pP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Pr="00707B95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8A048B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Cs/>
          <w:caps w:val="0"/>
          <w:noProof w:val="0"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Cs/>
          <w:caps w:val="0"/>
          <w:noProof w:val="0"/>
          <w:szCs w:val="36"/>
        </w:rPr>
        <w:fldChar w:fldCharType="separate"/>
      </w:r>
      <w:hyperlink w:anchor="_Toc534715603" w:history="1">
        <w:r w:rsidR="008A048B" w:rsidRPr="000B5875">
          <w:rPr>
            <w:rStyle w:val="Hypertextovodkaz"/>
          </w:rPr>
          <w:t>Úvod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_Toc534715603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6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04" w:history="1">
        <w:r w:rsidR="008A048B" w:rsidRPr="000B5875">
          <w:rPr>
            <w:rStyle w:val="Hypertextovodkaz"/>
          </w:rPr>
          <w:t>Využité součástky a software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_Toc534715604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7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5" w:history="1">
        <w:r w:rsidR="008A048B" w:rsidRPr="000B5875">
          <w:rPr>
            <w:rStyle w:val="Hypertextovodkaz"/>
          </w:rPr>
          <w:t>1.1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Klíčová komponenta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_Toc534715605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7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06" w:history="1">
        <w:r w:rsidR="008A048B" w:rsidRPr="000B5875">
          <w:rPr>
            <w:rStyle w:val="Hypertextovodkaz"/>
          </w:rPr>
          <w:t>1.1.1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ESP D1 Mini Pro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_Toc534715606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7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7" w:history="1">
        <w:r w:rsidR="008A048B" w:rsidRPr="000B5875">
          <w:rPr>
            <w:rStyle w:val="Hypertextovodkaz"/>
          </w:rPr>
          <w:t>1.2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Vysílač a přijímač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_Toc534715607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7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8" w:history="1">
        <w:r w:rsidR="008A048B" w:rsidRPr="000B5875">
          <w:rPr>
            <w:rStyle w:val="Hypertextovodkaz"/>
          </w:rPr>
          <w:t>1.3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VS Code a PlatformIO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_Toc534715608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7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9" w:history="1">
        <w:r w:rsidR="008A048B" w:rsidRPr="000B5875">
          <w:rPr>
            <w:rStyle w:val="Hypertextovodkaz"/>
          </w:rPr>
          <w:t>1.4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Ostatní součástky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_Toc534715609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8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0" w:history="1">
        <w:r w:rsidR="008A048B" w:rsidRPr="000B5875">
          <w:rPr>
            <w:rStyle w:val="Hypertextovodkaz"/>
          </w:rPr>
          <w:t>1.4.1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Rezistory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_Toc534715610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8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1" w:history="1">
        <w:r w:rsidR="008A048B" w:rsidRPr="000B5875">
          <w:rPr>
            <w:rStyle w:val="Hypertextovodkaz"/>
          </w:rPr>
          <w:t>1.4.2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Piezoelektrický bzučák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_Toc534715611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8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2" w:history="1">
        <w:r w:rsidR="008A048B" w:rsidRPr="000B5875">
          <w:rPr>
            <w:rStyle w:val="Hypertextovodkaz"/>
          </w:rPr>
          <w:t>1.4.3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Komparátor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_Toc534715612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9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3" w:history="1">
        <w:r w:rsidR="008A048B" w:rsidRPr="000B5875">
          <w:rPr>
            <w:rStyle w:val="Hypertextovodkaz"/>
          </w:rPr>
          <w:t>1.4.4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Trimr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_Toc534715613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9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4" w:history="1">
        <w:r w:rsidR="008A048B" w:rsidRPr="000B5875">
          <w:rPr>
            <w:rStyle w:val="Hypertextovodkaz"/>
          </w:rPr>
          <w:t>1.4.5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Tlačítko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_Toc534715614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10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15" w:history="1">
        <w:r w:rsidR="008A048B" w:rsidRPr="000B5875">
          <w:rPr>
            <w:rStyle w:val="Hypertextovodkaz"/>
          </w:rPr>
          <w:t>2</w:t>
        </w:r>
        <w:r w:rsidR="008A04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Postupy řešení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_Toc534715615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11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16" w:history="1">
        <w:r w:rsidR="008A048B" w:rsidRPr="000B5875">
          <w:rPr>
            <w:rStyle w:val="Hypertextovodkaz"/>
          </w:rPr>
          <w:t>2.1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Zapojení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_Toc534715616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11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7" w:history="1">
        <w:r w:rsidR="008A048B" w:rsidRPr="000B5875">
          <w:rPr>
            <w:rStyle w:val="Hypertextovodkaz"/>
          </w:rPr>
          <w:t>2.1.1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Schéma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_Toc534715617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11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18" w:history="1">
        <w:r w:rsidR="008A048B" w:rsidRPr="000B5875">
          <w:rPr>
            <w:rStyle w:val="Hypertextovodkaz"/>
          </w:rPr>
          <w:t>2.2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Ukázky kódu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_Toc534715618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12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19" w:history="1">
        <w:r w:rsidR="008A048B" w:rsidRPr="000B5875">
          <w:rPr>
            <w:rStyle w:val="Hypertextovodkaz"/>
          </w:rPr>
          <w:t>3</w:t>
        </w:r>
        <w:r w:rsidR="008A04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ŘEŠENÍ PROBLÉMŮ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_Toc534715619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13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0" w:history="1">
        <w:r w:rsidR="008A048B" w:rsidRPr="000B5875">
          <w:rPr>
            <w:rStyle w:val="Hypertextovodkaz"/>
          </w:rPr>
          <w:t>3.1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Linux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_Toc534715620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13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1" w:history="1">
        <w:r w:rsidR="008A048B" w:rsidRPr="000B5875">
          <w:rPr>
            <w:rStyle w:val="Hypertextovodkaz"/>
          </w:rPr>
          <w:t>3.1.1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VirtualBox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_Toc534715621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13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2" w:history="1">
        <w:r w:rsidR="008A048B" w:rsidRPr="000B5875">
          <w:rPr>
            <w:rStyle w:val="Hypertextovodkaz"/>
          </w:rPr>
          <w:t>3.2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Nekvalitní čip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_Toc534715622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13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3" w:history="1">
        <w:r w:rsidR="008A048B" w:rsidRPr="000B5875">
          <w:rPr>
            <w:rStyle w:val="Hypertextovodkaz"/>
          </w:rPr>
          <w:t>3.2.1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LoLin NodeMCU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_Toc534715623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13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4" w:history="1">
        <w:r w:rsidR="008A048B" w:rsidRPr="000B5875">
          <w:rPr>
            <w:rStyle w:val="Hypertextovodkaz"/>
          </w:rPr>
          <w:t>3.3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Nezvládnuté postupy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_Toc534715624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14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5" w:history="1">
        <w:r w:rsidR="008A048B" w:rsidRPr="000B5875">
          <w:rPr>
            <w:rStyle w:val="Hypertextovodkaz"/>
          </w:rPr>
          <w:t>3.3.1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Přerušovaný signál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_Toc534715625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14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6" w:history="1">
        <w:r w:rsidR="008A048B" w:rsidRPr="000B5875">
          <w:rPr>
            <w:rStyle w:val="Hypertextovodkaz"/>
          </w:rPr>
          <w:t>3.3.2</w:t>
        </w:r>
        <w:r w:rsidR="008A048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A048B" w:rsidRPr="000B5875">
          <w:rPr>
            <w:rStyle w:val="Hypertextovodkaz"/>
          </w:rPr>
          <w:t>Odesílání dat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_Toc534715626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14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27" w:history="1">
        <w:r w:rsidR="008A048B" w:rsidRPr="000B5875">
          <w:rPr>
            <w:rStyle w:val="Hypertextovodkaz"/>
          </w:rPr>
          <w:t>4</w:t>
        </w:r>
        <w:r w:rsidR="008A04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Konečná úprava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_Toc534715627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15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8" w:history="1">
        <w:r w:rsidR="008A048B" w:rsidRPr="000B5875">
          <w:rPr>
            <w:rStyle w:val="Hypertextovodkaz"/>
          </w:rPr>
          <w:t>4.1</w:t>
        </w:r>
        <w:r w:rsidR="008A048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8A048B" w:rsidRPr="000B5875">
          <w:rPr>
            <w:rStyle w:val="Hypertextovodkaz"/>
          </w:rPr>
          <w:t>Vzhled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_Toc534715628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15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29" w:history="1">
        <w:r w:rsidR="008A048B" w:rsidRPr="000B5875">
          <w:rPr>
            <w:rStyle w:val="Hypertextovodkaz"/>
          </w:rPr>
          <w:t>Závěr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_Toc534715629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16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30" w:history="1">
        <w:r w:rsidR="008A048B" w:rsidRPr="000B5875">
          <w:rPr>
            <w:rStyle w:val="Hypertextovodkaz"/>
          </w:rPr>
          <w:t>Seznam použitýCH INFORMAČNÍCH ZDROJů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_Toc534715630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17</w:t>
        </w:r>
        <w:r w:rsidR="008A048B">
          <w:rPr>
            <w:webHidden/>
          </w:rPr>
          <w:fldChar w:fldCharType="end"/>
        </w:r>
      </w:hyperlink>
    </w:p>
    <w:p w:rsidR="008A048B" w:rsidRDefault="00B629C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31" w:history="1">
        <w:r w:rsidR="008A048B" w:rsidRPr="000B5875">
          <w:rPr>
            <w:rStyle w:val="Hypertextovodkaz"/>
          </w:rPr>
          <w:t>Seznam příloh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_Toc534715631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19</w:t>
        </w:r>
        <w:r w:rsidR="008A048B"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8" w:name="_Toc534715603"/>
      <w:r>
        <w:lastRenderedPageBreak/>
        <w:t>Úvod</w:t>
      </w:r>
      <w:bookmarkEnd w:id="28"/>
    </w:p>
    <w:p w:rsidR="003A613F" w:rsidRDefault="003A613F" w:rsidP="003A613F">
      <w:r>
        <w:t>Cílem tohoto projektu bylo vytvořit chráněný prostor za pomocí jednoduchých a levných součástek, které jsou běžně k sehnání. Například laser byl vyndán z malé propisovací tužky</w:t>
      </w:r>
      <w:r w:rsidR="00FA6C5C">
        <w:t xml:space="preserve"> a následně lehce upraven. Ostatní součástky jsou rovněž velice levné.</w:t>
      </w:r>
      <w:r w:rsidR="002932A1">
        <w:t xml:space="preserve"> Jediný problém je se sehnáním kompárátoru, který se shání trochu hůře, bylo by teda lepší jej dopředu objednat přes internet.</w:t>
      </w:r>
    </w:p>
    <w:p w:rsidR="00C044D8" w:rsidRDefault="00C044D8" w:rsidP="003A613F">
      <w:r>
        <w:t xml:space="preserve">Ze začátku bylo mou hlavní prioritou udělat jednoduchou závoru, která spustí alarm v případě narušení. </w:t>
      </w:r>
      <w:r w:rsidR="002932A1">
        <w:t>Později pak přicházela</w:t>
      </w:r>
      <w:r>
        <w:t xml:space="preserve"> postupná vylepšení, jako například </w:t>
      </w:r>
      <w:r w:rsidR="002932A1">
        <w:t xml:space="preserve">možnost </w:t>
      </w:r>
      <w:r>
        <w:t xml:space="preserve">informovat vlastníka v případě narušení bezpečnosti či přerušovaný signál, který způsobuje, že jen a pouze jedna frekvence z vysílače je přijímána. Rovněž jsem byl nucen změnit mikročip za jiný, </w:t>
      </w:r>
      <w:r w:rsidR="00217731">
        <w:t>abych s pomocí konzole zjistil</w:t>
      </w:r>
      <w:r>
        <w:t>, jak fototranzistor běží a jak snímá světlo.</w:t>
      </w:r>
    </w:p>
    <w:p w:rsidR="003A613F" w:rsidRDefault="00C044D8" w:rsidP="003A613F">
      <w:r>
        <w:t>Ve své</w:t>
      </w:r>
      <w:r w:rsidR="003A613F">
        <w:t xml:space="preserve"> dokumentaci se </w:t>
      </w:r>
      <w:r w:rsidR="002932A1">
        <w:t>hned ze začátku budu věnovat podrobněji součástk</w:t>
      </w:r>
      <w:r w:rsidR="0084502D">
        <w:t>ám a také softwaru. Následně</w:t>
      </w:r>
      <w:r w:rsidR="002932A1">
        <w:t xml:space="preserve"> detailně přiblížím své zapojení a některé zajímavé části mého kódu. Ve třetí části se budu věnovat </w:t>
      </w:r>
      <w:r w:rsidR="008F69AD">
        <w:t>řešeným problémům</w:t>
      </w:r>
      <w:r w:rsidR="002A6269">
        <w:t>, následně vzhledu</w:t>
      </w:r>
      <w:r w:rsidR="002932A1">
        <w:t xml:space="preserve"> a v samotném závěru budu věnovat poz</w:t>
      </w:r>
      <w:r w:rsidR="002A6269">
        <w:t>ornost výsledkům mého snažení.</w:t>
      </w:r>
    </w:p>
    <w:p w:rsidR="00D04AE6" w:rsidRPr="000F5ED1" w:rsidRDefault="00141F5D" w:rsidP="00141F5D">
      <w:pPr>
        <w:pStyle w:val="Nadpis1"/>
        <w:numPr>
          <w:ilvl w:val="0"/>
          <w:numId w:val="0"/>
        </w:numPr>
        <w:ind w:left="360"/>
      </w:pPr>
      <w:bookmarkStart w:id="29" w:name="_Toc534715604"/>
      <w:r>
        <w:lastRenderedPageBreak/>
        <w:t>Využité součástky a software</w:t>
      </w:r>
      <w:bookmarkEnd w:id="29"/>
    </w:p>
    <w:p w:rsidR="00141F5D" w:rsidRDefault="00D5598D" w:rsidP="00141F5D">
      <w:pPr>
        <w:pStyle w:val="Nadpis2"/>
      </w:pPr>
      <w:bookmarkStart w:id="30" w:name="_Toc534715605"/>
      <w:r>
        <w:t>Klíčová komponenta</w:t>
      </w:r>
      <w:bookmarkEnd w:id="30"/>
    </w:p>
    <w:p w:rsidR="00D5598D" w:rsidRDefault="00824E29" w:rsidP="00824E29">
      <w:pPr>
        <w:pStyle w:val="Nadpis3"/>
      </w:pPr>
      <w:r>
        <w:t xml:space="preserve"> </w:t>
      </w:r>
      <w:bookmarkStart w:id="31" w:name="_Toc534715606"/>
      <w:r w:rsidR="00B45071">
        <w:t>ESP D1 Mini Pro</w:t>
      </w:r>
      <w:bookmarkEnd w:id="31"/>
    </w:p>
    <w:p w:rsidR="00336CE9" w:rsidRDefault="00096651" w:rsidP="00336CE9">
      <w:pPr>
        <w:keepNext/>
        <w:ind w:left="1224"/>
      </w:pPr>
      <w:r>
        <w:rPr>
          <w:noProof/>
        </w:rPr>
        <w:drawing>
          <wp:inline distT="0" distB="0" distL="0" distR="0" wp14:anchorId="2F12A8E0" wp14:editId="79E55AB6">
            <wp:extent cx="2213968" cy="124327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9253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68" cy="12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51" w:rsidRDefault="00336CE9" w:rsidP="00336CE9">
      <w:pPr>
        <w:pStyle w:val="Titulek"/>
        <w:jc w:val="both"/>
      </w:pPr>
      <w:r>
        <w:t xml:space="preserve">Obrázek </w:t>
      </w:r>
      <w:fldSimple w:instr=" SEQ Obrázek \* ARABIC ">
        <w:r w:rsidR="00D66071">
          <w:rPr>
            <w:noProof/>
          </w:rPr>
          <w:t>1</w:t>
        </w:r>
      </w:fldSimple>
      <w:r>
        <w:t>: ESP D1 Mini Pro</w:t>
      </w:r>
    </w:p>
    <w:p w:rsidR="00096651" w:rsidRPr="00096651" w:rsidRDefault="00096651" w:rsidP="00096651">
      <w:pPr>
        <w:ind w:left="1224"/>
      </w:pPr>
      <w:r>
        <w:t xml:space="preserve">Tento typ ESP umí na své rozměry spoustu věcí a funguje bezchybně a rychle. </w:t>
      </w:r>
      <w:r w:rsidR="00036270">
        <w:t>Pro spojení se zařízením stačí použít</w:t>
      </w:r>
      <w:r>
        <w:t xml:space="preserve"> normální USB kabel. Má zde zabudovanou anténu a rovněž umí odeslat z jednoho pinu až 5V. Jinak však přijímá 3,3V jako drtivá většina všech ostatním mikročipů z řad </w:t>
      </w:r>
      <w:r w:rsidR="004E47AE">
        <w:t>ESP</w:t>
      </w:r>
      <w:r>
        <w:t xml:space="preserve"> 8266.</w:t>
      </w:r>
    </w:p>
    <w:p w:rsidR="00D5598D" w:rsidRDefault="00D5598D" w:rsidP="00D5598D">
      <w:pPr>
        <w:pStyle w:val="Nadpis2"/>
      </w:pPr>
      <w:bookmarkStart w:id="32" w:name="_Toc534715607"/>
      <w:r>
        <w:t>Vysílač a přijímač</w:t>
      </w:r>
      <w:bookmarkEnd w:id="32"/>
    </w:p>
    <w:p w:rsidR="00520889" w:rsidRPr="00D5598D" w:rsidRDefault="00C60006" w:rsidP="00520889">
      <w:pPr>
        <w:ind w:left="709"/>
      </w:pPr>
      <w:r>
        <w:t>Jako vysílač jsem použil</w:t>
      </w:r>
      <w:r w:rsidR="0059560F">
        <w:t xml:space="preserve"> </w:t>
      </w:r>
      <w:r>
        <w:t>laser vytažený z propisovací tužky, který stál asi 10Kč.</w:t>
      </w:r>
      <w:r w:rsidR="0059560F">
        <w:t xml:space="preserve"> </w:t>
      </w:r>
      <w:r>
        <w:t xml:space="preserve">Je </w:t>
      </w:r>
      <w:r w:rsidR="0059560F">
        <w:t>napájený přímo z ESP na 3,3V.</w:t>
      </w:r>
      <w:r w:rsidR="00520889">
        <w:t xml:space="preserve"> Přijímačem je fototranzistor typu LTR-3208, který bez problémů stačí s maximem až do 30V na využití u tohoto projektu.</w:t>
      </w:r>
    </w:p>
    <w:p w:rsidR="00D5598D" w:rsidRDefault="00ED606A" w:rsidP="00D5598D">
      <w:pPr>
        <w:pStyle w:val="Nadpis2"/>
      </w:pPr>
      <w:bookmarkStart w:id="33" w:name="_Toc534715608"/>
      <w:r>
        <w:t>VS Code a PlatformIO</w:t>
      </w:r>
      <w:bookmarkEnd w:id="33"/>
    </w:p>
    <w:p w:rsidR="00D5598D" w:rsidRDefault="00520889" w:rsidP="00D5598D">
      <w:pPr>
        <w:ind w:left="709"/>
      </w:pPr>
      <w:r>
        <w:t>Visual Studio Code je volně dostupný neplacený editor, v kterém může uživatel programovat. Zajímavější je však vývojové prostředí, kterému říkáme PlatformIO. Je opět volně stažitelné na oficiálních stránkách PlatformIO a je podporované většinou operačních systémů.</w:t>
      </w:r>
      <w:r w:rsidR="00211937">
        <w:t xml:space="preserve"> Je velmi výhodné, že je zde možnost kompilovat pro více druhů desek. Můžete také programovat v C++ a celé prostředí se chová velmi chytře, protože napovídá uživateli, co zřejmě chce zadat.</w:t>
      </w:r>
    </w:p>
    <w:p w:rsidR="00D5598D" w:rsidRDefault="00D5598D" w:rsidP="00D5598D">
      <w:pPr>
        <w:pStyle w:val="Nadpis2"/>
      </w:pPr>
      <w:bookmarkStart w:id="34" w:name="_Toc534715609"/>
      <w:r>
        <w:lastRenderedPageBreak/>
        <w:t>Ostatní součástky</w:t>
      </w:r>
      <w:bookmarkEnd w:id="34"/>
    </w:p>
    <w:p w:rsidR="002836EF" w:rsidRPr="002836EF" w:rsidRDefault="002836EF" w:rsidP="002836EF">
      <w:pPr>
        <w:pStyle w:val="Nadpis3"/>
      </w:pPr>
      <w:r>
        <w:t xml:space="preserve"> </w:t>
      </w:r>
      <w:bookmarkStart w:id="35" w:name="_Toc534715610"/>
      <w:r>
        <w:t>Rezistory</w:t>
      </w:r>
      <w:bookmarkEnd w:id="35"/>
    </w:p>
    <w:p w:rsidR="00360A8E" w:rsidRDefault="002836EF" w:rsidP="00360A8E">
      <w:pPr>
        <w:keepNext/>
        <w:ind w:left="709"/>
      </w:pPr>
      <w:r>
        <w:rPr>
          <w:noProof/>
        </w:rPr>
        <w:drawing>
          <wp:inline distT="0" distB="0" distL="0" distR="0" wp14:anchorId="7D861648" wp14:editId="1C11BC73">
            <wp:extent cx="1407227" cy="1055076"/>
            <wp:effectExtent l="0" t="0" r="2540" b="0"/>
            <wp:docPr id="6" name="Obrázek 6" descr="VÃ½sledek obrÃ¡zku pro rezistory 1 a 1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ek obrÃ¡zku pro rezistory 1 a 10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27" cy="10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EF" w:rsidRDefault="00360A8E" w:rsidP="00360A8E">
      <w:pPr>
        <w:pStyle w:val="Titulek"/>
        <w:jc w:val="both"/>
      </w:pPr>
      <w:r>
        <w:t xml:space="preserve">Obrázek </w:t>
      </w:r>
      <w:fldSimple w:instr=" SEQ Obrázek \* ARABIC ">
        <w:r w:rsidR="00D66071">
          <w:rPr>
            <w:noProof/>
          </w:rPr>
          <w:t>2</w:t>
        </w:r>
      </w:fldSimple>
      <w:r>
        <w:t>: Rezistor</w:t>
      </w:r>
    </w:p>
    <w:p w:rsidR="002836EF" w:rsidRDefault="002836EF" w:rsidP="002C6631">
      <w:pPr>
        <w:ind w:left="709"/>
      </w:pPr>
      <w:r>
        <w:t>Rezistory jsou zapotřebí snad úplně všude. Nejčastěji jsem zde používal 300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t xml:space="preserve"> anebo 1 a 10 k</w:t>
      </w:r>
      <w:r>
        <w:rPr>
          <w:rFonts w:ascii="Arial" w:hAnsi="Arial" w:cs="Arial"/>
          <w:color w:val="545454"/>
          <w:shd w:val="clear" w:color="auto" w:fill="FFFFFF"/>
        </w:rPr>
        <w:t>Ω.</w:t>
      </w:r>
    </w:p>
    <w:p w:rsidR="002836EF" w:rsidRDefault="002836EF" w:rsidP="002C6631">
      <w:pPr>
        <w:ind w:left="709"/>
      </w:pPr>
    </w:p>
    <w:p w:rsidR="002836EF" w:rsidRDefault="002836EF" w:rsidP="002836EF">
      <w:pPr>
        <w:pStyle w:val="Nadpis3"/>
      </w:pPr>
      <w:r>
        <w:t xml:space="preserve"> </w:t>
      </w:r>
      <w:bookmarkStart w:id="36" w:name="_Toc534715611"/>
      <w:r>
        <w:t>Piezoelektrický bzučák</w:t>
      </w:r>
      <w:bookmarkEnd w:id="36"/>
    </w:p>
    <w:p w:rsidR="00360A8E" w:rsidRDefault="002836EF" w:rsidP="00360A8E">
      <w:pPr>
        <w:keepNext/>
        <w:ind w:left="709"/>
      </w:pPr>
      <w:r>
        <w:rPr>
          <w:noProof/>
        </w:rPr>
        <w:drawing>
          <wp:inline distT="0" distB="0" distL="0" distR="0" wp14:anchorId="3A6BDD7A" wp14:editId="571C622B">
            <wp:extent cx="1125415" cy="1125415"/>
            <wp:effectExtent l="0" t="0" r="0" b="0"/>
            <wp:docPr id="5" name="Obrázek 5" descr="VÃ½sledek obrÃ¡zku pro piezobzuc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piezobzuca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66" cy="112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EF" w:rsidRDefault="00360A8E" w:rsidP="00360A8E">
      <w:pPr>
        <w:pStyle w:val="Titulek"/>
        <w:jc w:val="both"/>
      </w:pPr>
      <w:r>
        <w:t xml:space="preserve">Obrázek </w:t>
      </w:r>
      <w:fldSimple w:instr=" SEQ Obrázek \* ARABIC ">
        <w:r w:rsidR="00D66071">
          <w:rPr>
            <w:noProof/>
          </w:rPr>
          <w:t>3</w:t>
        </w:r>
      </w:fldSimple>
      <w:r>
        <w:t>: Piezoelektrický bzučák</w:t>
      </w:r>
    </w:p>
    <w:p w:rsidR="002836EF" w:rsidRDefault="002836EF" w:rsidP="002C6631">
      <w:pPr>
        <w:ind w:left="709"/>
      </w:pPr>
      <w:r>
        <w:t xml:space="preserve">Tuto součástku jsem použil jako výstražné zařízení, které upozorní na přerušení paprsku. V testovacích verzích je dobré si tuto součástku nahradit například LED diodou, protože tyto </w:t>
      </w:r>
      <w:proofErr w:type="gramStart"/>
      <w:r>
        <w:t>zvuky z bzučáku</w:t>
      </w:r>
      <w:proofErr w:type="gramEnd"/>
      <w:r>
        <w:t xml:space="preserve"> nejsou příliš příjemné</w:t>
      </w:r>
      <w:r w:rsidR="00726B2F">
        <w:t>.</w:t>
      </w:r>
    </w:p>
    <w:p w:rsidR="002836EF" w:rsidRDefault="002836EF" w:rsidP="002C6631">
      <w:pPr>
        <w:ind w:left="709"/>
      </w:pPr>
    </w:p>
    <w:p w:rsidR="002836EF" w:rsidRDefault="00574C3D" w:rsidP="002836EF">
      <w:pPr>
        <w:pStyle w:val="Nadpis3"/>
      </w:pPr>
      <w:r>
        <w:lastRenderedPageBreak/>
        <w:t xml:space="preserve"> </w:t>
      </w:r>
      <w:bookmarkStart w:id="37" w:name="_Toc534715612"/>
      <w:r w:rsidR="002836EF">
        <w:t>Komparátor</w:t>
      </w:r>
      <w:bookmarkEnd w:id="37"/>
    </w:p>
    <w:p w:rsidR="006F5D31" w:rsidRDefault="00BE1AA6" w:rsidP="006F5D31">
      <w:pPr>
        <w:keepNext/>
        <w:ind w:left="709"/>
      </w:pPr>
      <w:r>
        <w:rPr>
          <w:noProof/>
        </w:rPr>
        <w:drawing>
          <wp:inline distT="0" distB="0" distL="0" distR="0" wp14:anchorId="1148B568" wp14:editId="2D641EF0">
            <wp:extent cx="1122630" cy="1160126"/>
            <wp:effectExtent l="0" t="0" r="1905" b="2540"/>
            <wp:docPr id="11" name="Obrázek 11" descr="LM39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93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30" cy="11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EF" w:rsidRDefault="006F5D31" w:rsidP="006F5D31">
      <w:pPr>
        <w:pStyle w:val="Titulek"/>
        <w:jc w:val="both"/>
      </w:pPr>
      <w:r>
        <w:t xml:space="preserve">Obrázek </w:t>
      </w:r>
      <w:fldSimple w:instr=" SEQ Obrázek \* ARABIC ">
        <w:r w:rsidR="00D66071">
          <w:rPr>
            <w:noProof/>
          </w:rPr>
          <w:t>4</w:t>
        </w:r>
      </w:fldSimple>
      <w:r>
        <w:t>: Komparátor</w:t>
      </w:r>
    </w:p>
    <w:p w:rsidR="002836EF" w:rsidRDefault="00574C3D" w:rsidP="002C6631">
      <w:pPr>
        <w:ind w:left="709"/>
      </w:pPr>
      <w:r>
        <w:t>Toto zařízení porovnává dvě hodnoty a vyhodnocuje přerušovaný signál a podle toho pozná, jestli na přijímač svítí správné světlo, či ne.</w:t>
      </w:r>
      <w:r w:rsidR="003C783B">
        <w:t xml:space="preserve"> Tato součástka, která nese označení typu LM</w:t>
      </w:r>
      <w:r w:rsidR="000139C5">
        <w:t>393N</w:t>
      </w:r>
      <w:r w:rsidR="003C783B">
        <w:t xml:space="preserve">, má dohromady 8 pinů a zdá se být složitá. Je tomu tak, protože v této součástce je možné komparátory vytvořit dva. V mém případě stačí pouze jeden. Využijete tedy pouze pět pinů a to: zemi, kladné napětí (obě jsou pro oba komparátory stejné) a následně dvě hodnoty, které chcete </w:t>
      </w:r>
      <w:proofErr w:type="gramStart"/>
      <w:r w:rsidR="003C783B">
        <w:t>porovnávat a poslední</w:t>
      </w:r>
      <w:proofErr w:type="gramEnd"/>
      <w:r w:rsidR="003C783B">
        <w:t xml:space="preserve"> vrací hodnoty do mikročipu.</w:t>
      </w:r>
    </w:p>
    <w:p w:rsidR="004E6275" w:rsidRDefault="004E6275" w:rsidP="004E6275">
      <w:pPr>
        <w:pStyle w:val="Nadpis3"/>
      </w:pPr>
      <w:r>
        <w:t xml:space="preserve"> </w:t>
      </w:r>
      <w:bookmarkStart w:id="38" w:name="_Toc534715613"/>
      <w:r>
        <w:t>Trimr</w:t>
      </w:r>
      <w:bookmarkEnd w:id="38"/>
    </w:p>
    <w:p w:rsidR="001C7D74" w:rsidRDefault="00A00D2B" w:rsidP="001C7D74">
      <w:pPr>
        <w:keepNext/>
        <w:ind w:firstLine="709"/>
      </w:pPr>
      <w:r>
        <w:rPr>
          <w:noProof/>
        </w:rPr>
        <w:drawing>
          <wp:inline distT="0" distB="0" distL="0" distR="0" wp14:anchorId="5D3FA435" wp14:editId="6D8B70D9">
            <wp:extent cx="1970936" cy="1477107"/>
            <wp:effectExtent l="0" t="0" r="0" b="8890"/>
            <wp:docPr id="10" name="Obrázek 10" descr="UhlÃ­kovÃ½ trimr PT10MVE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hlÃ­kovÃ½ trimr PT10MVE50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36" cy="14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75" w:rsidRDefault="001C7D74" w:rsidP="001C7D74">
      <w:pPr>
        <w:pStyle w:val="Titulek"/>
        <w:jc w:val="both"/>
      </w:pPr>
      <w:r>
        <w:t xml:space="preserve">Obrázek </w:t>
      </w:r>
      <w:fldSimple w:instr=" SEQ Obrázek \* ARABIC ">
        <w:r w:rsidR="00D66071">
          <w:rPr>
            <w:noProof/>
          </w:rPr>
          <w:t>5</w:t>
        </w:r>
      </w:fldSimple>
      <w:r>
        <w:t>: Trimr</w:t>
      </w:r>
    </w:p>
    <w:p w:rsidR="00AA75F3" w:rsidRPr="004E6275" w:rsidRDefault="00AA75F3" w:rsidP="00AA75F3">
      <w:pPr>
        <w:ind w:left="709"/>
      </w:pPr>
      <w:r>
        <w:t>Trimr je rezistor s proměnným odporem, jednoduše nastavitelný rezistor. V mém případě jsem trimr 500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t xml:space="preserve"> použil jako dělič napětí.</w:t>
      </w:r>
      <w:r w:rsidR="00226DE4">
        <w:t xml:space="preserve"> Funguje tak, že šroubovákem jednoduše potočíte na vršku součástky.</w:t>
      </w:r>
    </w:p>
    <w:p w:rsidR="003C783B" w:rsidRDefault="003C783B" w:rsidP="003C783B">
      <w:pPr>
        <w:pStyle w:val="Nadpis3"/>
      </w:pPr>
      <w:r>
        <w:lastRenderedPageBreak/>
        <w:t xml:space="preserve"> </w:t>
      </w:r>
      <w:bookmarkStart w:id="39" w:name="_Toc534715614"/>
      <w:r>
        <w:t>Tlačítko</w:t>
      </w:r>
      <w:bookmarkEnd w:id="39"/>
    </w:p>
    <w:p w:rsidR="00D66071" w:rsidRDefault="00D66071" w:rsidP="00D66071">
      <w:pPr>
        <w:keepNext/>
      </w:pPr>
      <w:r>
        <w:rPr>
          <w:noProof/>
        </w:rPr>
        <w:drawing>
          <wp:inline distT="0" distB="0" distL="0" distR="0" wp14:anchorId="264973F8" wp14:editId="6AF2B979">
            <wp:extent cx="1962614" cy="1962614"/>
            <wp:effectExtent l="0" t="0" r="0" b="0"/>
            <wp:docPr id="13" name="Obrázek 13" descr="Foto - MikrospÃ­naÄ 6x6x6 mm tlaÄÃ­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 - MikrospÃ­naÄ 6x6x6 mm tlaÄÃ­tk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21" cy="19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1" w:rsidRDefault="00D66071" w:rsidP="00D66071">
      <w:pPr>
        <w:pStyle w:val="Titulek"/>
        <w:jc w:val="both"/>
      </w:pPr>
      <w:r>
        <w:t>Obrázek 6: Tlačítko</w:t>
      </w:r>
    </w:p>
    <w:p w:rsidR="003C783B" w:rsidRDefault="004E6275" w:rsidP="002C6631">
      <w:pPr>
        <w:ind w:left="709"/>
      </w:pPr>
      <w:r w:rsidRPr="004E6275">
        <w:t>Nemohu zapomenout také na tlačítko, které se hodí v případě nějakého restartu či vypnutí alarmu.</w:t>
      </w:r>
    </w:p>
    <w:p w:rsidR="00120E9A" w:rsidRPr="00D5598D" w:rsidRDefault="00AA75F3" w:rsidP="00336CE9">
      <w:pPr>
        <w:ind w:left="709"/>
        <w:rPr>
          <w:noProof/>
        </w:rPr>
      </w:pPr>
      <w:r>
        <w:t>Rovněž jsou zapotřebí propojovací vodiče, když pracujete na testech na nepájivém kontaktním poli.</w:t>
      </w:r>
    </w:p>
    <w:p w:rsidR="00D04AE6" w:rsidRDefault="00D5598D" w:rsidP="000F5ED1">
      <w:pPr>
        <w:pStyle w:val="Nadpis1"/>
      </w:pPr>
      <w:bookmarkStart w:id="40" w:name="_Toc534715615"/>
      <w:r>
        <w:lastRenderedPageBreak/>
        <w:t>Postupy řešení</w:t>
      </w:r>
      <w:bookmarkEnd w:id="40"/>
    </w:p>
    <w:p w:rsidR="00D04AE6" w:rsidRDefault="00D5598D" w:rsidP="00D04AE6">
      <w:pPr>
        <w:pStyle w:val="Nadpis2"/>
      </w:pPr>
      <w:bookmarkStart w:id="41" w:name="_Toc534715616"/>
      <w:r>
        <w:t>Zapojení</w:t>
      </w:r>
      <w:bookmarkEnd w:id="41"/>
    </w:p>
    <w:p w:rsidR="0073467F" w:rsidRPr="0073467F" w:rsidRDefault="0073467F" w:rsidP="0073467F">
      <w:pPr>
        <w:pStyle w:val="Nadpis3"/>
      </w:pPr>
      <w:r>
        <w:t xml:space="preserve"> </w:t>
      </w:r>
      <w:bookmarkStart w:id="42" w:name="_Toc534715617"/>
      <w:r>
        <w:t>Schéma</w:t>
      </w:r>
      <w:bookmarkEnd w:id="42"/>
    </w:p>
    <w:p w:rsidR="009A35EC" w:rsidRDefault="009A35EC" w:rsidP="009A35EC">
      <w:r>
        <w:rPr>
          <w:noProof/>
        </w:rPr>
        <w:drawing>
          <wp:inline distT="0" distB="0" distL="0" distR="0" wp14:anchorId="4B798266" wp14:editId="0F8C5794">
            <wp:extent cx="5359817" cy="4888871"/>
            <wp:effectExtent l="0" t="0" r="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vo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17" cy="48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6A" w:rsidRDefault="00C04C6A" w:rsidP="009A35EC">
      <w:r>
        <w:t xml:space="preserve">Schéma bylo nakresleno v programu </w:t>
      </w:r>
      <w:proofErr w:type="spellStart"/>
      <w:r>
        <w:t>EDraw</w:t>
      </w:r>
      <w:proofErr w:type="spellEnd"/>
      <w:r>
        <w:t xml:space="preserve"> Max.</w:t>
      </w:r>
    </w:p>
    <w:p w:rsidR="00C04C6A" w:rsidRDefault="00C04C6A" w:rsidP="009A35EC">
      <w:r>
        <w:t>LTR-3208 … Fototranzistor</w:t>
      </w:r>
    </w:p>
    <w:p w:rsidR="00C04C6A" w:rsidRDefault="00C04C6A" w:rsidP="009A35EC">
      <w:r>
        <w:t>LM393N … Komparátor</w:t>
      </w:r>
    </w:p>
    <w:p w:rsidR="00C04C6A" w:rsidRDefault="00C04C6A" w:rsidP="009A35EC">
      <w:r>
        <w:t>B547 … Tranzistor</w:t>
      </w:r>
      <w:r w:rsidR="00BE1AA6">
        <w:t xml:space="preserve"> typu NPN</w:t>
      </w:r>
    </w:p>
    <w:p w:rsidR="00181CB0" w:rsidRDefault="00AB6152" w:rsidP="009A35EC">
      <w:r>
        <w:t>Pomocí tranzistoru je spínáno za pomoci externího zdroje napětí šesti voltů, kvůli dostatečnému napájení laseru. V konečném výsledku je LED1 nahrazena piezoelektrickým bzučákem.</w:t>
      </w:r>
    </w:p>
    <w:p w:rsidR="00181CB0" w:rsidRDefault="00181CB0" w:rsidP="00181CB0">
      <w:pPr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2FBF16CC" wp14:editId="50DA68E6">
            <wp:extent cx="5984992" cy="3241756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tzi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15" cy="32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B0" w:rsidRDefault="00181CB0" w:rsidP="00181CB0">
      <w:pPr>
        <w:spacing w:after="0" w:line="240" w:lineRule="auto"/>
        <w:jc w:val="left"/>
      </w:pPr>
    </w:p>
    <w:p w:rsidR="009A35EC" w:rsidRPr="009A35EC" w:rsidRDefault="00181CB0" w:rsidP="00181CB0">
      <w:pPr>
        <w:spacing w:after="0" w:line="240" w:lineRule="auto"/>
        <w:jc w:val="left"/>
      </w:pPr>
      <w:r>
        <w:t xml:space="preserve">Jednodušší zpracování zapojení na nepájivém poli navržené v programu </w:t>
      </w:r>
      <w:proofErr w:type="spellStart"/>
      <w:r>
        <w:t>Fritzing</w:t>
      </w:r>
      <w:proofErr w:type="spellEnd"/>
      <w:r>
        <w:t xml:space="preserve">. Toto zapojení je téměř stejné až na </w:t>
      </w:r>
      <w:proofErr w:type="gramStart"/>
      <w:r>
        <w:t>to,  že</w:t>
      </w:r>
      <w:proofErr w:type="gramEnd"/>
      <w:r>
        <w:t xml:space="preserve"> jsem se rozhodl zde vést laser přímo z ESP z 5V. Můj laser je sice zapojen na 6V z externího zdroje, ale to jen proto, že to je opravdu slabý laser. Normálně bude stačit 5V.</w:t>
      </w:r>
      <w:r>
        <w:br w:type="page"/>
      </w:r>
    </w:p>
    <w:p w:rsidR="00396C9B" w:rsidRDefault="00396C9B" w:rsidP="00396C9B">
      <w:pPr>
        <w:pStyle w:val="Nadpis2"/>
      </w:pPr>
      <w:bookmarkStart w:id="43" w:name="_Toc534715618"/>
      <w:r>
        <w:lastRenderedPageBreak/>
        <w:t>Ukázky kódu</w:t>
      </w:r>
      <w:bookmarkEnd w:id="43"/>
    </w:p>
    <w:p w:rsidR="00B35EC5" w:rsidRDefault="009F168E" w:rsidP="00F129C8">
      <w:pPr>
        <w:shd w:val="clear" w:color="auto" w:fill="FFFFFF"/>
        <w:spacing w:after="0" w:line="285" w:lineRule="atLeast"/>
        <w:ind w:left="709"/>
        <w:rPr>
          <w:color w:val="000000"/>
        </w:rPr>
      </w:pPr>
      <w:r>
        <w:rPr>
          <w:color w:val="000000"/>
        </w:rPr>
        <w:t xml:space="preserve">Tato část kódu je zaměřena na první pokusy s fototranzistorem, kdy ještě data nevyhodnocoval komparátor. Fototranzistor v mém </w:t>
      </w:r>
      <w:r w:rsidR="001A6F4A">
        <w:rPr>
          <w:color w:val="000000"/>
        </w:rPr>
        <w:t>případě funguje tak, že</w:t>
      </w:r>
      <w:r>
        <w:rPr>
          <w:color w:val="000000"/>
        </w:rPr>
        <w:t xml:space="preserve"> snímá světlo od hodnot 0 – 1024 (čím více světla, tím menší číslo). Na testech jsem zjistil, že v normálně osvětlené místnosti udává fototranzistor hodnoty okolo 850 – 950. </w:t>
      </w:r>
      <w:r w:rsidR="001A6F4A">
        <w:rPr>
          <w:color w:val="000000"/>
        </w:rPr>
        <w:t xml:space="preserve">(to znamená, že na přijímač skoro žádné světlo přímo nesvítí). </w:t>
      </w:r>
      <w:r>
        <w:rPr>
          <w:color w:val="000000"/>
        </w:rPr>
        <w:t>Stanovil jsem teda jednoduchou podmínku, že když bude hodnota pod 600 (tj. laser výrazněji svítí na fototranzistor, vypíše se mi to do konz</w:t>
      </w:r>
      <w:r w:rsidR="00782FAA">
        <w:rPr>
          <w:color w:val="000000"/>
        </w:rPr>
        <w:t>ole a LED</w:t>
      </w:r>
      <w:r w:rsidR="001A6F4A">
        <w:rPr>
          <w:color w:val="000000"/>
        </w:rPr>
        <w:t xml:space="preserve"> dioda zůstane vypnutá, neboť prostor není narušen. Když laser svítí přímo na fototranzistor, udává obvykle hodnoty okolo 50.</w:t>
      </w:r>
      <w:r w:rsidR="00F275A1">
        <w:rPr>
          <w:color w:val="000000"/>
        </w:rPr>
        <w:t xml:space="preserve">  Jakmile nesvítí nic, spustí se druhý blok příkazů, který se nachází pod příkazem „</w:t>
      </w:r>
      <w:proofErr w:type="spellStart"/>
      <w:r w:rsidR="00F275A1">
        <w:rPr>
          <w:color w:val="000000"/>
        </w:rPr>
        <w:t>else</w:t>
      </w:r>
      <w:proofErr w:type="spellEnd"/>
      <w:r w:rsidR="00F275A1">
        <w:rPr>
          <w:color w:val="000000"/>
        </w:rPr>
        <w:t>“.  Tam nechybí opět výpis do konzole, rozsvícení ledky a nastavení proměnné „</w:t>
      </w:r>
      <w:proofErr w:type="spellStart"/>
      <w:r w:rsidR="00F275A1">
        <w:rPr>
          <w:color w:val="000000"/>
        </w:rPr>
        <w:t>trigger</w:t>
      </w:r>
      <w:proofErr w:type="spellEnd"/>
      <w:r w:rsidR="00F275A1">
        <w:rPr>
          <w:color w:val="000000"/>
        </w:rPr>
        <w:t xml:space="preserve">“ typu </w:t>
      </w:r>
      <w:proofErr w:type="spellStart"/>
      <w:r w:rsidR="00F275A1">
        <w:rPr>
          <w:color w:val="000000"/>
        </w:rPr>
        <w:t>bool</w:t>
      </w:r>
      <w:r w:rsidR="002B2887">
        <w:rPr>
          <w:color w:val="000000"/>
        </w:rPr>
        <w:t>ean</w:t>
      </w:r>
      <w:proofErr w:type="spellEnd"/>
      <w:r w:rsidR="00F275A1">
        <w:rPr>
          <w:color w:val="000000"/>
        </w:rPr>
        <w:t xml:space="preserve"> na hodnotu </w:t>
      </w:r>
      <w:proofErr w:type="spellStart"/>
      <w:r w:rsidR="00F275A1">
        <w:rPr>
          <w:color w:val="000000"/>
        </w:rPr>
        <w:t>false</w:t>
      </w:r>
      <w:proofErr w:type="spellEnd"/>
      <w:r w:rsidR="00F275A1">
        <w:rPr>
          <w:color w:val="000000"/>
        </w:rPr>
        <w:t>.</w:t>
      </w:r>
      <w:r w:rsidR="00B35EC5">
        <w:rPr>
          <w:color w:val="000000"/>
        </w:rPr>
        <w:t xml:space="preserve"> Ta je zde kvůli druhé části k</w:t>
      </w:r>
      <w:r w:rsidR="009A35EC">
        <w:rPr>
          <w:color w:val="000000"/>
        </w:rPr>
        <w:t xml:space="preserve">ódu a </w:t>
      </w:r>
      <w:r w:rsidR="002B2887">
        <w:rPr>
          <w:color w:val="000000"/>
        </w:rPr>
        <w:t>tím je resetovací tlačítko. To zde funguje tak, že když laser na přijímač nesvítí, zapne se LED dioda. Poté odejmu překážku a l</w:t>
      </w:r>
      <w:r w:rsidR="00E30150">
        <w:rPr>
          <w:color w:val="000000"/>
        </w:rPr>
        <w:t>a</w:t>
      </w:r>
      <w:r w:rsidR="002B2887">
        <w:rPr>
          <w:color w:val="000000"/>
        </w:rPr>
        <w:t>ser opět svítí na fototranzistor, avšak LED dioda zůstane vypnutá. Proto je nutné stisknout tlačítko v moment, kdy už mezi vysílačem a přijímačem není žádná překážka a LED dioda se opět vypne</w:t>
      </w:r>
      <w:r w:rsidR="008A048B">
        <w:rPr>
          <w:color w:val="000000"/>
        </w:rPr>
        <w:t>.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35455">
        <w:rPr>
          <w:rFonts w:ascii="Consolas" w:hAnsi="Consolas" w:cs="Consolas"/>
          <w:color w:val="0000FF"/>
          <w:sz w:val="21"/>
          <w:szCs w:val="21"/>
        </w:rPr>
        <w:t>void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loop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()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>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ldr_value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analogRead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ldr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535455">
        <w:rPr>
          <w:rFonts w:ascii="Consolas" w:hAnsi="Consolas" w:cs="Consolas"/>
          <w:color w:val="008000"/>
          <w:sz w:val="21"/>
          <w:szCs w:val="21"/>
        </w:rPr>
        <w:t>//čte hodnoty LDR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Serial.println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ldr_value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color w:val="008000"/>
          <w:sz w:val="21"/>
          <w:szCs w:val="21"/>
        </w:rPr>
        <w:t>//zobrazí hodnoty LDR na sériové</w:t>
      </w:r>
      <w:r w:rsidRPr="00535455">
        <w:rPr>
          <w:rFonts w:ascii="Consolas" w:hAnsi="Consolas" w:cs="Consolas"/>
          <w:color w:val="008000"/>
          <w:sz w:val="21"/>
          <w:szCs w:val="21"/>
        </w:rPr>
        <w:t xml:space="preserve"> lince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35455"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trigger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){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35455"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ldr_value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hAnsi="Consolas" w:cs="Consolas"/>
          <w:color w:val="09885A"/>
          <w:sz w:val="21"/>
          <w:szCs w:val="21"/>
        </w:rPr>
        <w:t>6</w:t>
      </w:r>
      <w:r w:rsidRPr="00535455">
        <w:rPr>
          <w:rFonts w:ascii="Consolas" w:hAnsi="Consolas" w:cs="Consolas"/>
          <w:color w:val="09885A"/>
          <w:sz w:val="21"/>
          <w:szCs w:val="21"/>
        </w:rPr>
        <w:t>00</w:t>
      </w:r>
      <w:r w:rsidRPr="00535455">
        <w:rPr>
          <w:rFonts w:ascii="Consolas" w:hAnsi="Consolas" w:cs="Consolas"/>
          <w:color w:val="000000"/>
          <w:sz w:val="21"/>
          <w:szCs w:val="21"/>
        </w:rPr>
        <w:t>) 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Serial.println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(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35455">
        <w:rPr>
          <w:rFonts w:ascii="Consolas" w:hAnsi="Consolas" w:cs="Consolas"/>
          <w:color w:val="A31515"/>
          <w:sz w:val="21"/>
          <w:szCs w:val="21"/>
        </w:rPr>
        <w:t>mensi</w:t>
      </w:r>
      <w:proofErr w:type="spellEnd"/>
      <w:r w:rsidRPr="00535455"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 w:rsidRPr="00535455">
        <w:rPr>
          <w:rFonts w:ascii="Consolas" w:hAnsi="Consolas" w:cs="Consolas"/>
          <w:color w:val="A31515"/>
          <w:sz w:val="21"/>
          <w:szCs w:val="21"/>
        </w:rPr>
        <w:t>nez</w:t>
      </w:r>
      <w:proofErr w:type="spellEnd"/>
      <w:r w:rsidRPr="00535455">
        <w:rPr>
          <w:rFonts w:ascii="Consolas" w:hAnsi="Consolas" w:cs="Consolas"/>
          <w:color w:val="A31515"/>
          <w:sz w:val="21"/>
          <w:szCs w:val="21"/>
        </w:rPr>
        <w:t xml:space="preserve"> </w:t>
      </w:r>
      <w:r>
        <w:rPr>
          <w:rFonts w:ascii="Consolas" w:hAnsi="Consolas" w:cs="Consolas"/>
          <w:color w:val="A31515"/>
          <w:sz w:val="21"/>
          <w:szCs w:val="21"/>
        </w:rPr>
        <w:t>600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r w:rsidRPr="00535455">
        <w:rPr>
          <w:rFonts w:ascii="Consolas" w:hAnsi="Consolas" w:cs="Consolas"/>
          <w:color w:val="000000"/>
          <w:sz w:val="21"/>
          <w:szCs w:val="21"/>
        </w:rPr>
        <w:t>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35455"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 w:rsidRPr="00535455">
        <w:rPr>
          <w:rFonts w:ascii="Consolas" w:hAnsi="Consolas" w:cs="Consolas"/>
          <w:color w:val="008000"/>
          <w:sz w:val="21"/>
          <w:szCs w:val="21"/>
        </w:rPr>
        <w:t>digitalWrite</w:t>
      </w:r>
      <w:proofErr w:type="spellEnd"/>
      <w:r w:rsidRPr="00535455">
        <w:rPr>
          <w:rFonts w:ascii="Consolas" w:hAnsi="Consolas" w:cs="Consolas"/>
          <w:color w:val="008000"/>
          <w:sz w:val="21"/>
          <w:szCs w:val="21"/>
        </w:rPr>
        <w:t>(LED, LOW);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} 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35455">
        <w:rPr>
          <w:rFonts w:ascii="Consolas" w:hAnsi="Consolas" w:cs="Consolas"/>
          <w:color w:val="0000FF"/>
          <w:sz w:val="21"/>
          <w:szCs w:val="21"/>
        </w:rPr>
        <w:t>else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Serial.println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(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vetsi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nez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 xml:space="preserve"> 600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r w:rsidRPr="00535455">
        <w:rPr>
          <w:rFonts w:ascii="Consolas" w:hAnsi="Consolas" w:cs="Consolas"/>
          <w:color w:val="000000"/>
          <w:sz w:val="21"/>
          <w:szCs w:val="21"/>
        </w:rPr>
        <w:t>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trigger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535455">
        <w:rPr>
          <w:rFonts w:ascii="Consolas" w:hAnsi="Consolas" w:cs="Consolas"/>
          <w:color w:val="0000FF"/>
          <w:sz w:val="21"/>
          <w:szCs w:val="21"/>
        </w:rPr>
        <w:t>false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535455">
        <w:rPr>
          <w:rFonts w:ascii="Consolas" w:hAnsi="Consolas" w:cs="Consolas"/>
          <w:color w:val="000000"/>
          <w:sz w:val="21"/>
          <w:szCs w:val="21"/>
        </w:rPr>
        <w:t>digitalWrite</w:t>
      </w:r>
      <w:proofErr w:type="spellEnd"/>
      <w:r w:rsidRPr="00535455">
        <w:rPr>
          <w:rFonts w:ascii="Consolas" w:hAnsi="Consolas" w:cs="Consolas"/>
          <w:color w:val="000000"/>
          <w:sz w:val="21"/>
          <w:szCs w:val="21"/>
        </w:rPr>
        <w:t>(LED, HIGH);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2B2887" w:rsidRPr="002B2887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64FC6">
        <w:rPr>
          <w:rFonts w:ascii="Consolas" w:hAnsi="Consolas" w:cs="Consolas"/>
          <w:color w:val="0000FF"/>
          <w:sz w:val="21"/>
          <w:szCs w:val="21"/>
        </w:rPr>
        <w:t>else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{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spellStart"/>
      <w:r w:rsidRPr="00664FC6"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64FC6">
        <w:rPr>
          <w:rFonts w:ascii="Consolas" w:hAnsi="Consolas" w:cs="Consolas"/>
          <w:color w:val="000000"/>
          <w:sz w:val="21"/>
          <w:szCs w:val="21"/>
        </w:rPr>
        <w:t>digitalRead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(BUTTON) == LOW){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spellStart"/>
      <w:r w:rsidRPr="00664FC6">
        <w:rPr>
          <w:rFonts w:ascii="Consolas" w:hAnsi="Consolas" w:cs="Consolas"/>
          <w:color w:val="000000"/>
          <w:sz w:val="21"/>
          <w:szCs w:val="21"/>
        </w:rPr>
        <w:t>trigger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664FC6">
        <w:rPr>
          <w:rFonts w:ascii="Consolas" w:hAnsi="Consolas" w:cs="Consolas"/>
          <w:color w:val="0000FF"/>
          <w:sz w:val="21"/>
          <w:szCs w:val="21"/>
        </w:rPr>
        <w:t>true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664FC6">
        <w:rPr>
          <w:rFonts w:ascii="Consolas" w:hAnsi="Consolas" w:cs="Consolas"/>
          <w:color w:val="008000"/>
          <w:sz w:val="21"/>
          <w:szCs w:val="21"/>
        </w:rPr>
        <w:t>//tlačítko je sepnuté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spellStart"/>
      <w:r w:rsidRPr="00664FC6">
        <w:rPr>
          <w:rFonts w:ascii="Consolas" w:hAnsi="Consolas" w:cs="Consolas"/>
          <w:color w:val="000000"/>
          <w:sz w:val="21"/>
          <w:szCs w:val="21"/>
        </w:rPr>
        <w:t>digitalWrite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(LED, LOW);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spellStart"/>
      <w:r w:rsidRPr="00664FC6">
        <w:rPr>
          <w:rFonts w:ascii="Consolas" w:hAnsi="Consolas" w:cs="Consolas"/>
          <w:color w:val="000000"/>
          <w:sz w:val="21"/>
          <w:szCs w:val="21"/>
        </w:rPr>
        <w:t>Serial.println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(</w:t>
      </w:r>
      <w:r w:rsidRPr="00664FC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664FC6">
        <w:rPr>
          <w:rFonts w:ascii="Consolas" w:hAnsi="Consolas" w:cs="Consolas"/>
          <w:color w:val="A31515"/>
          <w:sz w:val="21"/>
          <w:szCs w:val="21"/>
        </w:rPr>
        <w:t>zmackl</w:t>
      </w:r>
      <w:proofErr w:type="spellEnd"/>
      <w:r w:rsidRPr="00664FC6">
        <w:rPr>
          <w:rFonts w:ascii="Consolas" w:hAnsi="Consolas" w:cs="Consolas"/>
          <w:color w:val="A31515"/>
          <w:sz w:val="21"/>
          <w:szCs w:val="21"/>
        </w:rPr>
        <w:t xml:space="preserve"> jsi </w:t>
      </w:r>
      <w:proofErr w:type="spellStart"/>
      <w:r w:rsidRPr="00664FC6">
        <w:rPr>
          <w:rFonts w:ascii="Consolas" w:hAnsi="Consolas" w:cs="Consolas"/>
          <w:color w:val="A31515"/>
          <w:sz w:val="21"/>
          <w:szCs w:val="21"/>
        </w:rPr>
        <w:t>tlacitko</w:t>
      </w:r>
      <w:proofErr w:type="spellEnd"/>
      <w:r w:rsidRPr="00664FC6">
        <w:rPr>
          <w:rFonts w:ascii="Consolas" w:hAnsi="Consolas" w:cs="Consolas"/>
          <w:color w:val="A31515"/>
          <w:sz w:val="21"/>
          <w:szCs w:val="21"/>
        </w:rPr>
        <w:t>"</w:t>
      </w:r>
      <w:r w:rsidRPr="00664FC6"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</w:t>
      </w:r>
      <w:proofErr w:type="spellStart"/>
      <w:r w:rsidRPr="00664FC6">
        <w:rPr>
          <w:rFonts w:ascii="Consolas" w:hAnsi="Consolas" w:cs="Consolas"/>
          <w:color w:val="0000FF"/>
          <w:sz w:val="21"/>
          <w:szCs w:val="21"/>
        </w:rPr>
        <w:t>else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{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664FC6">
        <w:rPr>
          <w:rFonts w:ascii="Consolas" w:hAnsi="Consolas" w:cs="Consolas"/>
          <w:color w:val="000000"/>
          <w:sz w:val="21"/>
          <w:szCs w:val="21"/>
        </w:rPr>
        <w:t>Serial.println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(</w:t>
      </w:r>
      <w:r w:rsidRPr="00664FC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664FC6">
        <w:rPr>
          <w:rFonts w:ascii="Consolas" w:hAnsi="Consolas" w:cs="Consolas"/>
          <w:color w:val="A31515"/>
          <w:sz w:val="21"/>
          <w:szCs w:val="21"/>
        </w:rPr>
        <w:t>Nezmackl</w:t>
      </w:r>
      <w:proofErr w:type="spellEnd"/>
      <w:r w:rsidRPr="00664FC6">
        <w:rPr>
          <w:rFonts w:ascii="Consolas" w:hAnsi="Consolas" w:cs="Consolas"/>
          <w:color w:val="A31515"/>
          <w:sz w:val="21"/>
          <w:szCs w:val="21"/>
        </w:rPr>
        <w:t xml:space="preserve"> jsi </w:t>
      </w:r>
      <w:proofErr w:type="spellStart"/>
      <w:r w:rsidRPr="00664FC6">
        <w:rPr>
          <w:rFonts w:ascii="Consolas" w:hAnsi="Consolas" w:cs="Consolas"/>
          <w:color w:val="A31515"/>
          <w:sz w:val="21"/>
          <w:szCs w:val="21"/>
        </w:rPr>
        <w:t>tlacitko</w:t>
      </w:r>
      <w:proofErr w:type="spellEnd"/>
      <w:r w:rsidRPr="00664FC6">
        <w:rPr>
          <w:rFonts w:ascii="Consolas" w:hAnsi="Consolas" w:cs="Consolas"/>
          <w:color w:val="A31515"/>
          <w:sz w:val="21"/>
          <w:szCs w:val="21"/>
        </w:rPr>
        <w:t>"</w:t>
      </w:r>
      <w:r w:rsidRPr="00664FC6"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64FC6">
        <w:rPr>
          <w:rFonts w:ascii="Consolas" w:hAnsi="Consolas" w:cs="Consolas"/>
          <w:color w:val="000000"/>
          <w:sz w:val="21"/>
          <w:szCs w:val="21"/>
        </w:rPr>
        <w:t>delay</w:t>
      </w:r>
      <w:proofErr w:type="spellEnd"/>
      <w:r w:rsidRPr="00664FC6">
        <w:rPr>
          <w:rFonts w:ascii="Consolas" w:hAnsi="Consolas" w:cs="Consolas"/>
          <w:color w:val="000000"/>
          <w:sz w:val="21"/>
          <w:szCs w:val="21"/>
        </w:rPr>
        <w:t>(</w:t>
      </w:r>
      <w:r w:rsidRPr="00664FC6">
        <w:rPr>
          <w:rFonts w:ascii="Consolas" w:hAnsi="Consolas" w:cs="Consolas"/>
          <w:color w:val="09885A"/>
          <w:sz w:val="21"/>
          <w:szCs w:val="21"/>
        </w:rPr>
        <w:t>500</w:t>
      </w:r>
      <w:r w:rsidRPr="00664FC6">
        <w:rPr>
          <w:rFonts w:ascii="Consolas" w:hAnsi="Consolas" w:cs="Consolas"/>
          <w:color w:val="000000"/>
          <w:sz w:val="21"/>
          <w:szCs w:val="21"/>
        </w:rPr>
        <w:t>);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>}</w:t>
      </w:r>
    </w:p>
    <w:p w:rsidR="00B35EC5" w:rsidRDefault="00B35EC5" w:rsidP="001A6F4A">
      <w:pPr>
        <w:shd w:val="clear" w:color="auto" w:fill="FFFFFF"/>
        <w:spacing w:after="0" w:line="285" w:lineRule="atLeast"/>
        <w:jc w:val="left"/>
        <w:rPr>
          <w:rFonts w:ascii="Consolas" w:hAnsi="Consolas" w:cs="Consolas"/>
          <w:color w:val="000000"/>
          <w:sz w:val="21"/>
          <w:szCs w:val="21"/>
        </w:rPr>
      </w:pPr>
    </w:p>
    <w:p w:rsidR="00D04AE6" w:rsidRPr="00802D4F" w:rsidRDefault="00507F25" w:rsidP="000F5ED1">
      <w:pPr>
        <w:pStyle w:val="Nadpis1"/>
      </w:pPr>
      <w:bookmarkStart w:id="44" w:name="_Toc534715619"/>
      <w:r>
        <w:lastRenderedPageBreak/>
        <w:t>ŘEŠENÍ PROBLÉMŮ</w:t>
      </w:r>
      <w:bookmarkEnd w:id="44"/>
    </w:p>
    <w:p w:rsidR="00230592" w:rsidRDefault="009F653A" w:rsidP="009F653A">
      <w:pPr>
        <w:pStyle w:val="Nadpis2"/>
      </w:pPr>
      <w:bookmarkStart w:id="45" w:name="_Toc534715620"/>
      <w:r>
        <w:t>Linux</w:t>
      </w:r>
      <w:bookmarkEnd w:id="45"/>
    </w:p>
    <w:p w:rsidR="009F653A" w:rsidRDefault="00C9652B" w:rsidP="00C9652B">
      <w:pPr>
        <w:pStyle w:val="Nadpis3"/>
      </w:pPr>
      <w:r>
        <w:t xml:space="preserve"> </w:t>
      </w:r>
      <w:bookmarkStart w:id="46" w:name="_Toc534715621"/>
      <w:r>
        <w:t>VirtualBox</w:t>
      </w:r>
      <w:bookmarkEnd w:id="46"/>
    </w:p>
    <w:p w:rsidR="00C9652B" w:rsidRPr="00C9652B" w:rsidRDefault="00C9652B" w:rsidP="00C9652B">
      <w:pPr>
        <w:ind w:left="1224"/>
      </w:pPr>
      <w:r>
        <w:t xml:space="preserve">Ne každý má po ruce notebook s možností nahrát si na něj Linux a začít pracovat, tak jsem se rozhodl, že to zkusím nejprve ve VirtualBoxu. </w:t>
      </w:r>
      <w:r w:rsidR="005D4E5D">
        <w:t>Zprvu to šlo hladce. Nainstaloval jsem editor a vývojové prostředí. Následně napsal jednoduchý kód, ale hlásil mi spoustu chyb. Některé z nich jsem vyřešil, jiné však nikoli. Po asi 14 dnech jsem své snažení vzdal a požádal o pomoc pana učitele. Ani po konzultacích jsem však nebyl úspěšný a od tohoto postupu jsem musel upustit.</w:t>
      </w:r>
    </w:p>
    <w:p w:rsidR="009F653A" w:rsidRDefault="009F653A" w:rsidP="009F653A">
      <w:pPr>
        <w:pStyle w:val="Nadpis2"/>
      </w:pPr>
      <w:bookmarkStart w:id="47" w:name="_Toc534715622"/>
      <w:r>
        <w:t>Nekvalitní čip</w:t>
      </w:r>
      <w:bookmarkEnd w:id="47"/>
    </w:p>
    <w:p w:rsidR="005D4E5D" w:rsidRDefault="005D4E5D" w:rsidP="005D4E5D">
      <w:pPr>
        <w:pStyle w:val="Nadpis3"/>
      </w:pPr>
      <w:r>
        <w:t xml:space="preserve"> </w:t>
      </w:r>
      <w:bookmarkStart w:id="48" w:name="_Toc534715623"/>
      <w:r>
        <w:t>LoLin NodeMCU</w:t>
      </w:r>
      <w:bookmarkEnd w:id="48"/>
    </w:p>
    <w:p w:rsidR="001C7D74" w:rsidRDefault="005D4E5D" w:rsidP="001C7D74">
      <w:pPr>
        <w:keepNext/>
        <w:ind w:left="1224"/>
      </w:pPr>
      <w:r>
        <w:rPr>
          <w:noProof/>
        </w:rPr>
        <w:drawing>
          <wp:inline distT="0" distB="0" distL="0" distR="0" wp14:anchorId="1608780C" wp14:editId="5DF22F70">
            <wp:extent cx="1996068" cy="1996068"/>
            <wp:effectExtent l="0" t="0" r="4445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-Lolin_mai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2" cy="19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5D" w:rsidRDefault="001C7D74" w:rsidP="001C7D74">
      <w:pPr>
        <w:pStyle w:val="Titulek"/>
        <w:jc w:val="both"/>
      </w:pPr>
      <w:r>
        <w:t xml:space="preserve">Obrázek </w:t>
      </w:r>
      <w:r w:rsidR="00D66071">
        <w:t>7</w:t>
      </w:r>
      <w:r>
        <w:t>: ESP LoLin NodeMCU</w:t>
      </w:r>
    </w:p>
    <w:p w:rsidR="005D4E5D" w:rsidRPr="005D4E5D" w:rsidRDefault="005D4E5D" w:rsidP="00900E21">
      <w:pPr>
        <w:ind w:left="1224"/>
      </w:pPr>
      <w:r>
        <w:t xml:space="preserve">Původně jsem začínal </w:t>
      </w:r>
      <w:r w:rsidR="00BD6B80">
        <w:t>s právě tímto typem ESP. Fungovalo</w:t>
      </w:r>
      <w:r>
        <w:t xml:space="preserve"> správně a spoustu věcí jsem si na něm odzkoušel. Avšak po měsíci, kdy už jsem se dostal k fototranzistoru a měření hodnot, potřeboval jsem vidět výpis, co mi to hlásí. Stejný probl</w:t>
      </w:r>
      <w:r w:rsidR="00357928">
        <w:t>ém bych měl později, když</w:t>
      </w:r>
      <w:r>
        <w:t xml:space="preserve"> bych měl složitější kód, tak je dobré si do každých částí psát nějaké hlášky, abyste přesně věděli, kde program ztroskotal. A právě tento mikročip to neuměl nebo jsme na to s panem </w:t>
      </w:r>
      <w:r>
        <w:lastRenderedPageBreak/>
        <w:t>učitelem nepřišli. Po několika týdnech jsem byl nucen začít pracovat s jiným mikročipem a pan učitel byl ochoten mi poskytnout jiný, právě již výše zmíněný D1 Mini Pro.</w:t>
      </w:r>
    </w:p>
    <w:p w:rsidR="003C6B5E" w:rsidRDefault="003C6B5E" w:rsidP="003C6B5E">
      <w:pPr>
        <w:pStyle w:val="Nadpis2"/>
      </w:pPr>
      <w:bookmarkStart w:id="49" w:name="_Toc534715624"/>
      <w:r>
        <w:t>Nezvládnuté postupy</w:t>
      </w:r>
      <w:bookmarkEnd w:id="49"/>
    </w:p>
    <w:p w:rsidR="003C6B5E" w:rsidRDefault="0046217E" w:rsidP="0046217E">
      <w:pPr>
        <w:pStyle w:val="Nadpis3"/>
      </w:pPr>
      <w:r>
        <w:t xml:space="preserve"> </w:t>
      </w:r>
      <w:bookmarkStart w:id="50" w:name="_Toc534715625"/>
      <w:r>
        <w:t>Přerušovaný signál</w:t>
      </w:r>
      <w:bookmarkEnd w:id="50"/>
    </w:p>
    <w:p w:rsidR="0046217E" w:rsidRDefault="0046217E" w:rsidP="0046217E">
      <w:pPr>
        <w:ind w:left="1224"/>
      </w:pPr>
      <w:r>
        <w:t xml:space="preserve">V současné době mám kód napojený na komparátor, který porovná dvě hodnoty a podle toho rozhodne, co dál, což je správně. Nyní jsem chtěl z ESP vysílat přerušovaný signál, avšak nemohu svůj kód zkompilovat z neznámých důvodů. Podle chyb, které mi byly </w:t>
      </w:r>
      <w:proofErr w:type="gramStart"/>
      <w:r>
        <w:t>hlášeny jsem</w:t>
      </w:r>
      <w:proofErr w:type="gramEnd"/>
      <w:r>
        <w:t xml:space="preserve"> se dočetl pouze to, že by to mohlo mít souvislost s </w:t>
      </w:r>
      <w:r w:rsidR="009402F6">
        <w:t>h</w:t>
      </w:r>
      <w:r>
        <w:t>ard diskem</w:t>
      </w:r>
      <w:r w:rsidR="002D6E52">
        <w:t xml:space="preserve"> mého starého notebooku</w:t>
      </w:r>
      <w:r>
        <w:t>. Podrobné návody na odstranění problému se mi zatím nepodařily vyřešit.</w:t>
      </w:r>
    </w:p>
    <w:p w:rsidR="0046217E" w:rsidRDefault="0046217E" w:rsidP="0046217E">
      <w:pPr>
        <w:pStyle w:val="Nadpis3"/>
      </w:pPr>
      <w:r>
        <w:t xml:space="preserve"> </w:t>
      </w:r>
      <w:bookmarkStart w:id="51" w:name="_Toc534715626"/>
      <w:r>
        <w:t>Odesílání dat</w:t>
      </w:r>
      <w:bookmarkEnd w:id="51"/>
    </w:p>
    <w:p w:rsidR="0046217E" w:rsidRPr="0046217E" w:rsidRDefault="0046217E" w:rsidP="0046217E">
      <w:pPr>
        <w:ind w:left="1224"/>
      </w:pPr>
      <w:r>
        <w:t xml:space="preserve">Jako úkol navíc jsem dostal </w:t>
      </w:r>
      <w:proofErr w:type="spellStart"/>
      <w:r>
        <w:t>Homeassistant</w:t>
      </w:r>
      <w:proofErr w:type="spellEnd"/>
      <w:r>
        <w:t xml:space="preserve"> a odesílání dat na internet či na email v případě, že je prostor narušen. Z časových důvodů a neustálých trablí s PlatformIO a Linuxem jsem se k tomuto kroku zatím vůbec nedostal.</w:t>
      </w:r>
    </w:p>
    <w:p w:rsidR="009F653A" w:rsidRPr="009F653A" w:rsidRDefault="009F653A" w:rsidP="005173A0">
      <w:pPr>
        <w:pStyle w:val="Nadpis2"/>
        <w:numPr>
          <w:ilvl w:val="0"/>
          <w:numId w:val="0"/>
        </w:numPr>
        <w:ind w:left="57"/>
      </w:pPr>
    </w:p>
    <w:p w:rsidR="00D04AE6" w:rsidRDefault="007D639D" w:rsidP="000F5ED1">
      <w:pPr>
        <w:pStyle w:val="Nadpis1"/>
      </w:pPr>
      <w:bookmarkStart w:id="52" w:name="_Toc534715627"/>
      <w:r>
        <w:lastRenderedPageBreak/>
        <w:t>Konečná úprava</w:t>
      </w:r>
      <w:bookmarkEnd w:id="52"/>
    </w:p>
    <w:p w:rsidR="00230592" w:rsidRDefault="007D639D" w:rsidP="009F653A">
      <w:pPr>
        <w:pStyle w:val="Nadpis2"/>
      </w:pPr>
      <w:bookmarkStart w:id="53" w:name="_Toc534715628"/>
      <w:r>
        <w:t>Vzhled</w:t>
      </w:r>
      <w:bookmarkEnd w:id="53"/>
    </w:p>
    <w:p w:rsidR="005173A0" w:rsidRDefault="007D639D" w:rsidP="009F653A">
      <w:pPr>
        <w:ind w:left="709"/>
      </w:pPr>
      <w:r>
        <w:t>Obrázek</w:t>
      </w:r>
    </w:p>
    <w:p w:rsidR="007D639D" w:rsidRPr="009F653A" w:rsidRDefault="007D639D" w:rsidP="009F653A">
      <w:pPr>
        <w:ind w:left="709"/>
      </w:pPr>
      <w:r>
        <w:t>Text</w:t>
      </w: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Pr="003F7CC0" w:rsidRDefault="00B8449A" w:rsidP="001F423D">
      <w:pPr>
        <w:pStyle w:val="Nadpis1"/>
        <w:numPr>
          <w:ilvl w:val="0"/>
          <w:numId w:val="0"/>
        </w:numPr>
        <w:ind w:left="360" w:hanging="360"/>
        <w:rPr>
          <w:b w:val="0"/>
          <w:sz w:val="36"/>
          <w:szCs w:val="36"/>
        </w:rPr>
      </w:pPr>
      <w:bookmarkStart w:id="54" w:name="_Toc534715629"/>
      <w:r w:rsidRPr="003F7CC0">
        <w:rPr>
          <w:rStyle w:val="NadpisChar"/>
          <w:b/>
          <w:sz w:val="36"/>
          <w:szCs w:val="36"/>
        </w:rPr>
        <w:lastRenderedPageBreak/>
        <w:t>Závěr</w:t>
      </w:r>
      <w:bookmarkEnd w:id="54"/>
    </w:p>
    <w:p w:rsidR="001F423D" w:rsidRDefault="002837CE" w:rsidP="001F423D">
      <w:r>
        <w:t>Cílem projektu bylo vytvořit zabezpečovací systém pro místnost za levné peníze, který by v případě narušení bezpečnosti zapnul alarm. V současné době se ladí poslední detaily ohledně přerušovaného signálu. Bohužel s největší pravděpodobností nebude k dispozici odesílání dat na internet.</w:t>
      </w:r>
    </w:p>
    <w:p w:rsidR="00AB18DA" w:rsidRDefault="002837CE" w:rsidP="00D04AE6">
      <w:r>
        <w:t>Do budoucna mám rozhodně plány tento projekt zcela dokončit. Začal bych rozhodně již zmíněným odesíláním dat na internet.</w:t>
      </w:r>
      <w:r w:rsidR="00262257">
        <w:t xml:space="preserve"> Jednoduché základy už v tom mám, protože jsem to ve škole několikrát zkoušel.</w:t>
      </w:r>
      <w:r>
        <w:t xml:space="preserve"> Chtěl bych, aby mi data přicházela na email. Následně bych vše zapájel na dvě desky, ať to taky nějak vypadá z blízky a ať se s celým zařízením lépe manipuluje. Poté bych se vrhl do opravdu reálného využití a to tak, že bych koupil silnější laser, upravil napájení a alarm bych mohl umístit například do garáže. V současné době se domnívám, že by to tento laser a ještě k tomu s daným slabším napájením nezvládl.</w:t>
      </w:r>
    </w:p>
    <w:p w:rsidR="002C1EB6" w:rsidRDefault="002C1EB6" w:rsidP="002C1EB6">
      <w:r>
        <w:t xml:space="preserve">Na svém </w:t>
      </w:r>
      <w:proofErr w:type="spellStart"/>
      <w:r>
        <w:t>githubu</w:t>
      </w:r>
      <w:proofErr w:type="spellEnd"/>
      <w:r>
        <w:t xml:space="preserve"> mám rovněž pokus o plošný spoj udělaný v programu </w:t>
      </w:r>
      <w:proofErr w:type="spellStart"/>
      <w:r>
        <w:t>Fritzing</w:t>
      </w:r>
      <w:proofErr w:type="spellEnd"/>
      <w:r>
        <w:t>. Do budoucna bych jej chtěl trochu vylepšit a zpřehlednit. Také tam najdete kódy, kde mám své pokusy, které kvůli nefunkčnosti nebyly v samotném kódu použity.</w:t>
      </w:r>
    </w:p>
    <w:p w:rsidR="002C1EB6" w:rsidRDefault="002C1EB6" w:rsidP="002C1EB6">
      <w:r>
        <w:t xml:space="preserve">Odkaz zde: </w:t>
      </w:r>
      <w:r w:rsidRPr="00E14DB9">
        <w:t>https://github.com/it1512/projekt</w:t>
      </w:r>
    </w:p>
    <w:p w:rsidR="002C1EB6" w:rsidRDefault="002C1EB6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55" w:name="_Toc37577735"/>
      <w:bookmarkStart w:id="56" w:name="_Toc88120446"/>
      <w:bookmarkStart w:id="57" w:name="_Toc88120683"/>
      <w:bookmarkStart w:id="58" w:name="_Toc88120895"/>
      <w:bookmarkStart w:id="59" w:name="_Toc88120999"/>
      <w:bookmarkStart w:id="60" w:name="_Toc88121042"/>
      <w:bookmarkStart w:id="61" w:name="_Toc88121179"/>
      <w:bookmarkStart w:id="62" w:name="_Toc88121553"/>
      <w:bookmarkStart w:id="63" w:name="_Toc88121610"/>
      <w:bookmarkStart w:id="64" w:name="_Toc88121748"/>
      <w:bookmarkStart w:id="65" w:name="_Toc88122014"/>
      <w:bookmarkStart w:id="66" w:name="_Toc88124619"/>
      <w:bookmarkStart w:id="67" w:name="_Toc88124656"/>
      <w:bookmarkStart w:id="68" w:name="_Toc88124806"/>
      <w:bookmarkStart w:id="69" w:name="_Toc88125789"/>
      <w:bookmarkStart w:id="70" w:name="_Toc88126309"/>
      <w:bookmarkStart w:id="71" w:name="_Toc88126460"/>
      <w:bookmarkStart w:id="72" w:name="_Toc88126527"/>
      <w:bookmarkStart w:id="73" w:name="_Toc88126556"/>
      <w:bookmarkStart w:id="74" w:name="_Toc88126772"/>
      <w:bookmarkStart w:id="75" w:name="_Toc88126862"/>
      <w:bookmarkStart w:id="76" w:name="_Toc88127103"/>
      <w:bookmarkStart w:id="77" w:name="_Toc88127146"/>
      <w:bookmarkStart w:id="78" w:name="_Toc88128511"/>
      <w:bookmarkStart w:id="79" w:name="_Toc107634153"/>
      <w:bookmarkStart w:id="80" w:name="_Toc107635188"/>
      <w:bookmarkStart w:id="81" w:name="_Toc107635228"/>
      <w:bookmarkStart w:id="82" w:name="_Toc107635245"/>
      <w:bookmarkStart w:id="83" w:name="_Toc534715630"/>
      <w:r>
        <w:lastRenderedPageBreak/>
        <w:t>Seznam použit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="00802D4F">
        <w:t>ýCH INFORMAČNÍCH ZDROJů</w:t>
      </w:r>
      <w:bookmarkEnd w:id="83"/>
    </w:p>
    <w:p w:rsidR="005E44D3" w:rsidRDefault="00F03DA6" w:rsidP="003652EE">
      <w:pPr>
        <w:pStyle w:val="Literatura"/>
        <w:jc w:val="left"/>
        <w:rPr>
          <w:lang w:val="en-US"/>
        </w:rPr>
      </w:pPr>
      <w:bookmarkStart w:id="84" w:name="_Ref94455389"/>
      <w:r>
        <w:t>[</w:t>
      </w:r>
      <w:fldSimple w:instr=" SEQ [ \* ARABIC ">
        <w:r w:rsidR="001676A8">
          <w:rPr>
            <w:noProof/>
          </w:rPr>
          <w:t>1</w:t>
        </w:r>
      </w:fldSimple>
      <w:bookmarkEnd w:id="84"/>
      <w:r>
        <w:t>]</w:t>
      </w:r>
      <w:r w:rsidR="003652EE">
        <w:tab/>
      </w:r>
      <w:r w:rsidR="003652EE">
        <w:tab/>
      </w:r>
      <w:r w:rsidR="002C7499">
        <w:rPr>
          <w:lang w:val="en-US"/>
        </w:rPr>
        <w:t xml:space="preserve"> </w:t>
      </w:r>
      <w:r w:rsidR="005E44D3">
        <w:rPr>
          <w:lang w:val="en-US"/>
        </w:rPr>
        <w:t xml:space="preserve">Arduino s </w:t>
      </w:r>
      <w:proofErr w:type="spellStart"/>
      <w:r w:rsidR="005E44D3">
        <w:rPr>
          <w:lang w:val="en-US"/>
        </w:rPr>
        <w:t>fotorezistorem</w:t>
      </w:r>
      <w:proofErr w:type="spellEnd"/>
      <w:r w:rsidR="005E44D3">
        <w:rPr>
          <w:lang w:val="en-US"/>
        </w:rPr>
        <w:t xml:space="preserve"> (</w:t>
      </w:r>
      <w:proofErr w:type="spellStart"/>
      <w:r w:rsidR="005E44D3">
        <w:rPr>
          <w:lang w:val="en-US"/>
        </w:rPr>
        <w:t>světelný</w:t>
      </w:r>
      <w:proofErr w:type="spellEnd"/>
      <w:r w:rsidR="005E44D3">
        <w:rPr>
          <w:lang w:val="en-US"/>
        </w:rPr>
        <w:t xml:space="preserve"> sensor). [online]</w:t>
      </w:r>
      <w:r w:rsidR="005E44D3">
        <w:t xml:space="preserve"> [cit. 20</w:t>
      </w:r>
      <w:r w:rsidR="002A4D4B">
        <w:t>19-01-06</w:t>
      </w:r>
      <w:r w:rsidR="005E44D3">
        <w:t>].</w:t>
      </w:r>
    </w:p>
    <w:p w:rsidR="002C7499" w:rsidRDefault="005E44D3" w:rsidP="00D930FA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 w:rsidR="00D930FA">
        <w:rPr>
          <w:lang w:val="en-US"/>
        </w:rPr>
        <w:tab/>
      </w:r>
      <w:r>
        <w:rPr>
          <w:lang w:val="en-US"/>
        </w:rPr>
        <w:t>&lt;</w:t>
      </w:r>
      <w:r w:rsidR="00D930FA" w:rsidRPr="00D930FA">
        <w:rPr>
          <w:lang w:val="en-US"/>
        </w:rPr>
        <w:t>http://arduinonavody.cz/arduino-s-fotorezistorem-svetelny-senzor/</w:t>
      </w:r>
      <w:r>
        <w:rPr>
          <w:lang w:val="en-US"/>
        </w:rPr>
        <w:t>&gt;</w:t>
      </w:r>
    </w:p>
    <w:p w:rsidR="0030647C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30647C">
        <w:rPr>
          <w:lang w:val="en-US"/>
        </w:rPr>
        <w:t xml:space="preserve">Why is apt-get always using proxy [online] </w:t>
      </w:r>
      <w:r w:rsidR="0030647C">
        <w:t>[cit. 2019-01-06]</w:t>
      </w:r>
      <w:proofErr w:type="gramStart"/>
      <w:r w:rsidR="0030647C">
        <w:t>.</w:t>
      </w:r>
      <w:proofErr w:type="gramEnd"/>
    </w:p>
    <w:p w:rsidR="0030647C" w:rsidRDefault="0030647C" w:rsidP="0030647C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62257">
        <w:rPr>
          <w:lang w:val="en-US"/>
        </w:rPr>
        <w:t>&lt;</w:t>
      </w:r>
      <w:hyperlink r:id="rId22" w:history="1">
        <w:r w:rsidRPr="00AD6F6C">
          <w:rPr>
            <w:rStyle w:val="Hypertextovodkaz"/>
            <w:lang w:val="en-US"/>
          </w:rPr>
          <w:t>https://askubuntu.com/questions/344802/why-is-apt-get-always-using-proxy-although-no-proxy-is-configured</w:t>
        </w:r>
      </w:hyperlink>
      <w:r>
        <w:rPr>
          <w:lang w:val="en-US"/>
        </w:rPr>
        <w:t>&gt;</w:t>
      </w:r>
    </w:p>
    <w:p w:rsidR="00262257" w:rsidRDefault="0030647C" w:rsidP="00262257">
      <w:pPr>
        <w:pStyle w:val="Literatura"/>
        <w:jc w:val="left"/>
        <w:rPr>
          <w:lang w:val="en-US"/>
        </w:rPr>
      </w:pPr>
      <w:r>
        <w:t xml:space="preserve"> </w:t>
      </w:r>
      <w:r w:rsidR="003652EE">
        <w:t>[3]</w:t>
      </w:r>
      <w:r w:rsidR="003652EE">
        <w:tab/>
      </w:r>
      <w:r w:rsidR="003652EE">
        <w:tab/>
      </w:r>
      <w:r w:rsidR="00262257">
        <w:rPr>
          <w:lang w:val="en-US"/>
        </w:rPr>
        <w:t xml:space="preserve">Homie dual relay [online] </w:t>
      </w:r>
      <w:r w:rsidR="00262257">
        <w:t>[cit. 2019-01-06].</w:t>
      </w:r>
    </w:p>
    <w:p w:rsidR="003652EE" w:rsidRPr="00262257" w:rsidRDefault="00262257" w:rsidP="00262257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262257">
        <w:rPr>
          <w:lang w:val="en-US"/>
        </w:rPr>
        <w:t>https://github.com/petrgru/homie-dual-relay</w:t>
      </w:r>
      <w:r>
        <w:rPr>
          <w:lang w:val="en-US"/>
        </w:rPr>
        <w:t>&gt;</w:t>
      </w:r>
      <w:r w:rsidR="003652EE">
        <w:tab/>
      </w:r>
    </w:p>
    <w:p w:rsidR="00262257" w:rsidRDefault="003652EE" w:rsidP="00262257">
      <w:pPr>
        <w:pStyle w:val="Literatura"/>
        <w:jc w:val="left"/>
        <w:rPr>
          <w:lang w:val="en-US"/>
        </w:rPr>
      </w:pPr>
      <w:r>
        <w:rPr>
          <w:lang w:val="en-US"/>
        </w:rPr>
        <w:t>[4]</w:t>
      </w:r>
      <w:r>
        <w:tab/>
      </w:r>
      <w:r>
        <w:tab/>
      </w:r>
      <w:r w:rsidR="00262257">
        <w:rPr>
          <w:lang w:val="en-US"/>
        </w:rPr>
        <w:t xml:space="preserve">Laser data transfer [online] </w:t>
      </w:r>
      <w:r w:rsidR="00262257">
        <w:t>[cit. 2019-01-06].</w:t>
      </w:r>
    </w:p>
    <w:p w:rsidR="00262257" w:rsidRPr="00262257" w:rsidRDefault="00262257" w:rsidP="00262257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262257">
        <w:rPr>
          <w:lang w:val="en-US"/>
        </w:rPr>
        <w:t>https://www.instructables.com/id/Laser-data-transfer-part2-Binary-transmitting//</w:t>
      </w:r>
      <w:r>
        <w:rPr>
          <w:lang w:val="en-US"/>
        </w:rPr>
        <w:t>&gt;</w:t>
      </w:r>
      <w:r>
        <w:tab/>
      </w:r>
    </w:p>
    <w:p w:rsidR="00262257" w:rsidRDefault="00262257" w:rsidP="00262257">
      <w:pPr>
        <w:pStyle w:val="Literatura"/>
        <w:jc w:val="left"/>
        <w:rPr>
          <w:lang w:val="en-US"/>
        </w:rPr>
      </w:pPr>
      <w:r>
        <w:rPr>
          <w:bCs/>
        </w:rPr>
        <w:t xml:space="preserve"> </w:t>
      </w:r>
      <w:r w:rsidR="003652EE">
        <w:rPr>
          <w:bCs/>
        </w:rPr>
        <w:t>[5</w:t>
      </w:r>
      <w:r w:rsidR="00802D4F" w:rsidRPr="00896E56">
        <w:rPr>
          <w:bCs/>
        </w:rPr>
        <w:t>]</w:t>
      </w:r>
      <w:r w:rsidR="003652EE">
        <w:rPr>
          <w:bCs/>
        </w:rPr>
        <w:tab/>
      </w:r>
      <w:r w:rsidR="003652EE">
        <w:rPr>
          <w:bCs/>
        </w:rPr>
        <w:tab/>
      </w:r>
      <w:proofErr w:type="spellStart"/>
      <w:r w:rsidR="00FA6CD4">
        <w:rPr>
          <w:lang w:val="en-US"/>
        </w:rPr>
        <w:t>Laserová</w:t>
      </w:r>
      <w:proofErr w:type="spellEnd"/>
      <w:r w:rsidR="00FA6CD4">
        <w:rPr>
          <w:lang w:val="en-US"/>
        </w:rPr>
        <w:t xml:space="preserve"> </w:t>
      </w:r>
      <w:proofErr w:type="spellStart"/>
      <w:r w:rsidR="00FA6CD4">
        <w:rPr>
          <w:lang w:val="en-US"/>
        </w:rPr>
        <w:t>závora</w:t>
      </w:r>
      <w:proofErr w:type="spellEnd"/>
      <w:r w:rsidR="00FA6CD4">
        <w:rPr>
          <w:lang w:val="en-US"/>
        </w:rPr>
        <w:t xml:space="preserve"> – </w:t>
      </w:r>
      <w:proofErr w:type="spellStart"/>
      <w:r w:rsidR="00FA6CD4">
        <w:rPr>
          <w:lang w:val="en-US"/>
        </w:rPr>
        <w:t>nová</w:t>
      </w:r>
      <w:proofErr w:type="spellEnd"/>
      <w:r w:rsidR="00677107">
        <w:rPr>
          <w:lang w:val="en-US"/>
        </w:rPr>
        <w:t xml:space="preserve"> </w:t>
      </w:r>
      <w:proofErr w:type="spellStart"/>
      <w:r w:rsidR="00677107">
        <w:rPr>
          <w:lang w:val="en-US"/>
        </w:rPr>
        <w:t>verze</w:t>
      </w:r>
      <w:proofErr w:type="spellEnd"/>
      <w:r>
        <w:rPr>
          <w:lang w:val="en-US"/>
        </w:rPr>
        <w:t xml:space="preserve"> [online] </w:t>
      </w:r>
      <w:r>
        <w:t>[cit. 2019-01-06].</w:t>
      </w:r>
    </w:p>
    <w:p w:rsidR="00262257" w:rsidRDefault="00262257" w:rsidP="00262257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677107" w:rsidRPr="00677107">
        <w:rPr>
          <w:lang w:val="en-US"/>
        </w:rPr>
        <w:t>https://www.gme.cz/data/attachments/orn.760-492.1.pdf</w:t>
      </w:r>
      <w:r>
        <w:rPr>
          <w:lang w:val="en-US"/>
        </w:rPr>
        <w:t>&gt;</w:t>
      </w:r>
      <w:r>
        <w:tab/>
      </w:r>
    </w:p>
    <w:p w:rsidR="00862433" w:rsidRDefault="00862433" w:rsidP="00862433">
      <w:pPr>
        <w:pStyle w:val="Literatura"/>
        <w:jc w:val="left"/>
        <w:rPr>
          <w:lang w:val="en-US"/>
        </w:rPr>
      </w:pPr>
      <w:r>
        <w:rPr>
          <w:bCs/>
        </w:rPr>
        <w:t>[6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lang w:val="en-US"/>
        </w:rPr>
        <w:t>Úvodní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obrázek</w:t>
      </w:r>
      <w:proofErr w:type="spellEnd"/>
      <w:r>
        <w:rPr>
          <w:lang w:val="en-US"/>
        </w:rPr>
        <w:t xml:space="preserve"> - laser [online] </w:t>
      </w:r>
      <w:r>
        <w:t>[cit. 2019-01-06].</w:t>
      </w:r>
    </w:p>
    <w:p w:rsidR="00862433" w:rsidRDefault="00862433" w:rsidP="00862433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862433">
        <w:rPr>
          <w:lang w:val="en-US"/>
        </w:rPr>
        <w:t>https://i.ytimg.com/vi/xS3ipW3-cMU/hqdefault.jpg</w:t>
      </w:r>
      <w:r>
        <w:rPr>
          <w:lang w:val="en-US"/>
        </w:rPr>
        <w:t>&gt;</w:t>
      </w:r>
      <w:r>
        <w:tab/>
      </w:r>
    </w:p>
    <w:p w:rsidR="00336CE9" w:rsidRDefault="00336CE9" w:rsidP="00336CE9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6F5D31">
        <w:rPr>
          <w:bCs/>
        </w:rPr>
        <w:t>7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>Obrázek 1</w:t>
      </w:r>
      <w:r w:rsidR="00360A8E">
        <w:rPr>
          <w:lang w:val="en-US"/>
        </w:rPr>
        <w:t xml:space="preserve"> </w:t>
      </w:r>
      <w:r>
        <w:rPr>
          <w:lang w:val="en-US"/>
        </w:rPr>
        <w:t xml:space="preserve">[online] </w:t>
      </w:r>
      <w:r>
        <w:t>[cit. 2019-01-06].</w:t>
      </w:r>
    </w:p>
    <w:p w:rsidR="00336CE9" w:rsidRDefault="00336CE9" w:rsidP="00336CE9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36CE9">
        <w:t xml:space="preserve"> http://www.neven.cz/user/7262/upload/stuff/17892536.jpg</w:t>
      </w:r>
      <w:r>
        <w:rPr>
          <w:lang w:val="en-US"/>
        </w:rPr>
        <w:t>&gt;</w:t>
      </w:r>
    </w:p>
    <w:p w:rsidR="00336CE9" w:rsidRDefault="00336CE9" w:rsidP="00336CE9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6F5D31">
        <w:rPr>
          <w:bCs/>
        </w:rPr>
        <w:t>8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360A8E">
        <w:rPr>
          <w:lang w:val="en-US"/>
        </w:rPr>
        <w:t xml:space="preserve">Obrázek 2 </w:t>
      </w:r>
      <w:r>
        <w:rPr>
          <w:lang w:val="en-US"/>
        </w:rPr>
        <w:t xml:space="preserve">[online] </w:t>
      </w:r>
      <w:r>
        <w:t>[cit. 2019-01-06].</w:t>
      </w:r>
    </w:p>
    <w:p w:rsidR="00336CE9" w:rsidRDefault="00336CE9" w:rsidP="00360A8E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360A8E" w:rsidRPr="00360A8E">
        <w:t xml:space="preserve"> </w:t>
      </w:r>
      <w:r w:rsidR="00360A8E" w:rsidRPr="00360A8E">
        <w:rPr>
          <w:lang w:val="en-US"/>
        </w:rPr>
        <w:t>https://www.gme.cz/data/product/1024_1024/pctdetail.110-097.1.jpg</w:t>
      </w:r>
      <w:r>
        <w:tab/>
      </w:r>
    </w:p>
    <w:p w:rsidR="00336CE9" w:rsidRDefault="00336CE9" w:rsidP="00336CE9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6F5D31">
        <w:rPr>
          <w:bCs/>
        </w:rPr>
        <w:t>9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6F5D31">
        <w:rPr>
          <w:lang w:val="en-US"/>
        </w:rPr>
        <w:t>Obrázek 3</w:t>
      </w:r>
      <w:r>
        <w:rPr>
          <w:lang w:val="en-US"/>
        </w:rPr>
        <w:t xml:space="preserve"> - laser [online] </w:t>
      </w:r>
      <w:r>
        <w:t>[cit. 2019-01-06].</w:t>
      </w:r>
    </w:p>
    <w:p w:rsidR="006F5D31" w:rsidRDefault="00336CE9" w:rsidP="00336CE9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6F5D31" w:rsidRPr="006F5D31">
        <w:t xml:space="preserve"> </w:t>
      </w:r>
      <w:hyperlink r:id="rId23" w:history="1">
        <w:r w:rsidR="006F5D31" w:rsidRPr="00DB6547">
          <w:rPr>
            <w:rStyle w:val="Hypertextovodkaz"/>
            <w:lang w:val="en-US"/>
          </w:rPr>
          <w:t>https://www.vpcentrum.eu/image/cache/data/prods/prod7/290677-piezobzucak-13-8mm-fy-14-napajeni-3-18v-7ma-1-500x500.jpg</w:t>
        </w:r>
      </w:hyperlink>
      <w:r>
        <w:rPr>
          <w:lang w:val="en-US"/>
        </w:rPr>
        <w:t>&gt;</w:t>
      </w:r>
    </w:p>
    <w:p w:rsidR="006F5D31" w:rsidRDefault="006F5D31" w:rsidP="006F5D31">
      <w:pPr>
        <w:pStyle w:val="Literatura"/>
        <w:jc w:val="left"/>
        <w:rPr>
          <w:lang w:val="en-US"/>
        </w:rPr>
      </w:pPr>
      <w:r>
        <w:rPr>
          <w:bCs/>
        </w:rPr>
        <w:t>[10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 xml:space="preserve">Obrázek 4 </w:t>
      </w:r>
      <w:r w:rsidR="005E1998">
        <w:rPr>
          <w:lang w:val="en-US"/>
        </w:rPr>
        <w:t xml:space="preserve">– LM393N </w:t>
      </w:r>
      <w:r>
        <w:rPr>
          <w:lang w:val="en-US"/>
        </w:rPr>
        <w:t xml:space="preserve">[online] </w:t>
      </w:r>
      <w:r>
        <w:t>[cit. 2019-01-06].</w:t>
      </w:r>
    </w:p>
    <w:p w:rsidR="006F5D31" w:rsidRDefault="006F5D31" w:rsidP="006F5D3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Pr="006F5D31">
        <w:rPr>
          <w:lang w:val="en-US"/>
        </w:rPr>
        <w:t>https://www.ges.cz/cz/lm393n-GES05001247.html</w:t>
      </w:r>
      <w:r>
        <w:rPr>
          <w:lang w:val="en-US"/>
        </w:rPr>
        <w:t>&gt;</w:t>
      </w:r>
      <w:r>
        <w:tab/>
      </w:r>
    </w:p>
    <w:p w:rsidR="00336CE9" w:rsidRDefault="00336CE9" w:rsidP="00336CE9">
      <w:pPr>
        <w:pStyle w:val="Literatura"/>
        <w:jc w:val="left"/>
      </w:pPr>
    </w:p>
    <w:p w:rsidR="00336CE9" w:rsidRDefault="00336CE9" w:rsidP="006F5D31">
      <w:pPr>
        <w:pStyle w:val="Literatura"/>
        <w:ind w:left="0" w:firstLine="0"/>
        <w:jc w:val="left"/>
      </w:pPr>
    </w:p>
    <w:p w:rsidR="006F5D31" w:rsidRDefault="006F5D31" w:rsidP="006F5D31">
      <w:pPr>
        <w:pStyle w:val="Literatura"/>
        <w:jc w:val="left"/>
        <w:rPr>
          <w:lang w:val="en-US"/>
        </w:rPr>
      </w:pPr>
      <w:bookmarkStart w:id="85" w:name="_Toc37577739"/>
      <w:bookmarkStart w:id="86" w:name="_Toc88120450"/>
      <w:bookmarkStart w:id="87" w:name="_Toc88120687"/>
      <w:bookmarkStart w:id="88" w:name="_Toc88120899"/>
      <w:bookmarkStart w:id="89" w:name="_Toc88121003"/>
      <w:bookmarkStart w:id="90" w:name="_Toc88121046"/>
      <w:bookmarkStart w:id="91" w:name="_Toc88121183"/>
      <w:bookmarkStart w:id="92" w:name="_Toc88121557"/>
      <w:bookmarkStart w:id="93" w:name="_Toc88121614"/>
      <w:bookmarkStart w:id="94" w:name="_Toc88121752"/>
      <w:bookmarkStart w:id="95" w:name="_Toc88122018"/>
      <w:bookmarkStart w:id="96" w:name="_Toc88124623"/>
      <w:bookmarkStart w:id="97" w:name="_Toc88124660"/>
      <w:bookmarkStart w:id="98" w:name="_Toc88124810"/>
      <w:bookmarkStart w:id="99" w:name="_Toc88125793"/>
      <w:bookmarkStart w:id="100" w:name="_Toc88126313"/>
      <w:bookmarkStart w:id="101" w:name="_Toc88126464"/>
      <w:bookmarkStart w:id="102" w:name="_Toc88126531"/>
      <w:bookmarkStart w:id="103" w:name="_Toc88126560"/>
      <w:bookmarkStart w:id="104" w:name="_Toc88126776"/>
      <w:bookmarkStart w:id="105" w:name="_Toc88126866"/>
      <w:bookmarkStart w:id="106" w:name="_Toc88127107"/>
      <w:bookmarkStart w:id="107" w:name="_Toc88127150"/>
      <w:bookmarkStart w:id="108" w:name="_Toc88128515"/>
      <w:bookmarkStart w:id="109" w:name="_Toc107634157"/>
      <w:bookmarkStart w:id="110" w:name="_Toc107635192"/>
      <w:bookmarkStart w:id="111" w:name="_Toc107635232"/>
      <w:bookmarkStart w:id="112" w:name="_Toc107635249"/>
      <w:r>
        <w:rPr>
          <w:bCs/>
        </w:rPr>
        <w:lastRenderedPageBreak/>
        <w:t>[</w:t>
      </w:r>
      <w:r w:rsidR="007B6D08">
        <w:rPr>
          <w:bCs/>
        </w:rPr>
        <w:t>11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7B6D08">
        <w:rPr>
          <w:lang w:val="en-US"/>
        </w:rPr>
        <w:t>Obrázek 5</w:t>
      </w:r>
      <w:r w:rsidR="00BF1D78">
        <w:rPr>
          <w:lang w:val="en-US"/>
        </w:rPr>
        <w:t xml:space="preserve"> – Uhlíkový trimr PT10MVE500</w:t>
      </w:r>
      <w:r>
        <w:rPr>
          <w:lang w:val="en-US"/>
        </w:rPr>
        <w:t xml:space="preserve"> [online] </w:t>
      </w:r>
      <w:r>
        <w:t>[cit. 2019-01-06].</w:t>
      </w:r>
    </w:p>
    <w:p w:rsidR="006F5D31" w:rsidRDefault="006F5D31" w:rsidP="006F5D3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="00D66071" w:rsidRPr="00D66071">
        <w:rPr>
          <w:lang w:val="en-US"/>
        </w:rPr>
        <w:t>https://www.gme.cz/pt10mve500</w:t>
      </w:r>
      <w:r w:rsidR="00D66071">
        <w:rPr>
          <w:lang w:val="en-US"/>
        </w:rPr>
        <w:t>&gt;</w:t>
      </w:r>
      <w:r>
        <w:tab/>
      </w:r>
    </w:p>
    <w:p w:rsidR="006F5D31" w:rsidRDefault="006F5D31" w:rsidP="006F5D31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7B6D08">
        <w:rPr>
          <w:bCs/>
        </w:rPr>
        <w:t>12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7B6D08">
        <w:rPr>
          <w:lang w:val="en-US"/>
        </w:rPr>
        <w:t>Obrázek 6</w:t>
      </w:r>
      <w:r>
        <w:rPr>
          <w:lang w:val="en-US"/>
        </w:rPr>
        <w:t xml:space="preserve"> </w:t>
      </w:r>
      <w:r w:rsidR="00C03D51">
        <w:rPr>
          <w:lang w:val="en-US"/>
        </w:rPr>
        <w:t xml:space="preserve">– Mikrospínač 6x6x6 mm tlačítko </w:t>
      </w:r>
      <w:r>
        <w:rPr>
          <w:lang w:val="en-US"/>
        </w:rPr>
        <w:t xml:space="preserve">[online] </w:t>
      </w:r>
      <w:r>
        <w:t>[cit. 2019-01-06].</w:t>
      </w:r>
    </w:p>
    <w:p w:rsidR="006F5D31" w:rsidRDefault="006F5D31" w:rsidP="006F5D3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="00190685" w:rsidRPr="00190685">
        <w:rPr>
          <w:lang w:val="en-US"/>
        </w:rPr>
        <w:t>https://arduino-shop.cz/arduino/1253-mikrospinac-6x6x6-mm-tlacitko-1459621295.html?gclid=EAIaIQobChMI6ev7x9zZ3wIVAud3Ch0_twKPEAQYCSABEgI-MPD_BwE</w:t>
      </w:r>
      <w:r w:rsidR="00D66071">
        <w:t>&gt;</w:t>
      </w:r>
    </w:p>
    <w:p w:rsidR="00D66071" w:rsidRDefault="00D66071" w:rsidP="00D66071">
      <w:pPr>
        <w:pStyle w:val="Literatura"/>
        <w:jc w:val="left"/>
        <w:rPr>
          <w:lang w:val="en-US"/>
        </w:rPr>
      </w:pPr>
      <w:r>
        <w:rPr>
          <w:bCs/>
        </w:rPr>
        <w:t>[13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 xml:space="preserve">Obrázek 7 [online] </w:t>
      </w:r>
      <w:r>
        <w:t>[cit. 2019-01-06].</w:t>
      </w:r>
    </w:p>
    <w:p w:rsidR="00D66071" w:rsidRDefault="00D66071" w:rsidP="00D66071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hyperlink r:id="rId24" w:history="1">
        <w:r w:rsidR="002C1EB6" w:rsidRPr="00EE4403">
          <w:rPr>
            <w:rStyle w:val="Hypertextovodkaz"/>
            <w:lang w:val="en-US"/>
          </w:rPr>
          <w:t>https://www.aerial.net/shop/imageslarge/IOT-Lolin_main.jpg</w:t>
        </w:r>
      </w:hyperlink>
      <w:r w:rsidR="00190685">
        <w:rPr>
          <w:lang w:val="en-US"/>
        </w:rPr>
        <w:t>&gt;</w:t>
      </w:r>
    </w:p>
    <w:p w:rsidR="002C1EB6" w:rsidRDefault="002C1EB6" w:rsidP="002C1EB6">
      <w:pPr>
        <w:pStyle w:val="Literatura"/>
        <w:jc w:val="left"/>
        <w:rPr>
          <w:lang w:val="en-US"/>
        </w:rPr>
      </w:pPr>
      <w:r>
        <w:rPr>
          <w:bCs/>
        </w:rPr>
        <w:t>[14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it1512 -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[online] </w:t>
      </w:r>
      <w:r>
        <w:t>[cit. 2019-01-06].</w:t>
      </w:r>
    </w:p>
    <w:p w:rsidR="002C1EB6" w:rsidRDefault="002C1EB6" w:rsidP="002C1EB6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Pr="003F30CC">
        <w:rPr>
          <w:lang w:val="en-US"/>
        </w:rPr>
        <w:t>https://github.com/it1512/projekt</w:t>
      </w:r>
      <w:r>
        <w:rPr>
          <w:lang w:val="en-US"/>
        </w:rPr>
        <w:t>&gt;</w:t>
      </w:r>
    </w:p>
    <w:p w:rsidR="002C1EB6" w:rsidRDefault="002C1EB6" w:rsidP="00D66071">
      <w:pPr>
        <w:pStyle w:val="Literatura"/>
        <w:jc w:val="left"/>
      </w:pPr>
      <w:bookmarkStart w:id="113" w:name="_GoBack"/>
      <w:bookmarkEnd w:id="113"/>
    </w:p>
    <w:p w:rsidR="00D66071" w:rsidRDefault="00D66071" w:rsidP="006F5D31">
      <w:pPr>
        <w:pStyle w:val="Literatura"/>
        <w:jc w:val="left"/>
      </w:pPr>
    </w:p>
    <w:p w:rsidR="00D66071" w:rsidRPr="00D66071" w:rsidRDefault="00D66071" w:rsidP="00D66071">
      <w:pPr>
        <w:sectPr w:rsidR="00D66071" w:rsidRPr="00D66071" w:rsidSect="00FF6F58">
          <w:headerReference w:type="default" r:id="rId25"/>
          <w:footerReference w:type="default" r:id="rId26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:rsidR="00F03DA6" w:rsidRDefault="00F94A83">
      <w:pPr>
        <w:pStyle w:val="Nadpis"/>
      </w:pPr>
      <w:bookmarkStart w:id="114" w:name="_Toc534715631"/>
      <w:r>
        <w:lastRenderedPageBreak/>
        <w:t>Seznam p</w:t>
      </w:r>
      <w:r w:rsidR="00F03DA6">
        <w:t>říloh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03DA6" w:rsidP="001D39EF">
      <w:pPr>
        <w:rPr>
          <w:b/>
          <w:sz w:val="28"/>
          <w:szCs w:val="28"/>
        </w:rPr>
      </w:pPr>
      <w:r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7"/>
      <w:footerReference w:type="default" r:id="rId28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9C1" w:rsidRDefault="00B629C1">
      <w:r>
        <w:separator/>
      </w:r>
    </w:p>
    <w:p w:rsidR="00B629C1" w:rsidRDefault="00B629C1"/>
  </w:endnote>
  <w:endnote w:type="continuationSeparator" w:id="0">
    <w:p w:rsidR="00B629C1" w:rsidRDefault="00B629C1">
      <w:r>
        <w:continuationSeparator/>
      </w:r>
    </w:p>
    <w:p w:rsidR="00B629C1" w:rsidRDefault="00B629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2C1EB6">
      <w:rPr>
        <w:b/>
        <w:noProof/>
      </w:rPr>
      <w:t>19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9C1" w:rsidRDefault="00B629C1">
      <w:r>
        <w:separator/>
      </w:r>
    </w:p>
    <w:p w:rsidR="00B629C1" w:rsidRDefault="00B629C1"/>
  </w:footnote>
  <w:footnote w:type="continuationSeparator" w:id="0">
    <w:p w:rsidR="00B629C1" w:rsidRDefault="00B629C1">
      <w:r>
        <w:continuationSeparator/>
      </w:r>
    </w:p>
    <w:p w:rsidR="00B629C1" w:rsidRDefault="00B629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CD3C0E">
      <w:rPr>
        <w:b w:val="0"/>
        <w:sz w:val="20"/>
        <w:szCs w:val="20"/>
      </w:rPr>
      <w:t>Jakub Klíštinec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CD3C0E">
      <w:rPr>
        <w:b w:val="0"/>
        <w:sz w:val="20"/>
        <w:szCs w:val="20"/>
      </w:rPr>
      <w:t>8</w:t>
    </w:r>
    <w:r w:rsidR="000F1F8E" w:rsidRPr="000F1F8E">
      <w:rPr>
        <w:b w:val="0"/>
        <w:sz w:val="20"/>
        <w:szCs w:val="20"/>
      </w:rPr>
      <w:t>/201</w:t>
    </w:r>
    <w:r w:rsidR="00CD3C0E"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A8"/>
    <w:rsid w:val="000139C5"/>
    <w:rsid w:val="00024919"/>
    <w:rsid w:val="00036270"/>
    <w:rsid w:val="00046525"/>
    <w:rsid w:val="00055845"/>
    <w:rsid w:val="00071ADE"/>
    <w:rsid w:val="00096651"/>
    <w:rsid w:val="000B40C6"/>
    <w:rsid w:val="000C4812"/>
    <w:rsid w:val="000C6533"/>
    <w:rsid w:val="000F1F8E"/>
    <w:rsid w:val="000F5ED1"/>
    <w:rsid w:val="00106D4A"/>
    <w:rsid w:val="00120E9A"/>
    <w:rsid w:val="001255FD"/>
    <w:rsid w:val="00131D49"/>
    <w:rsid w:val="00137BB1"/>
    <w:rsid w:val="00141F5D"/>
    <w:rsid w:val="00157365"/>
    <w:rsid w:val="001676A8"/>
    <w:rsid w:val="00171FCE"/>
    <w:rsid w:val="00177ECB"/>
    <w:rsid w:val="00181CB0"/>
    <w:rsid w:val="0019060F"/>
    <w:rsid w:val="00190685"/>
    <w:rsid w:val="0019573B"/>
    <w:rsid w:val="001A1388"/>
    <w:rsid w:val="001A6F4A"/>
    <w:rsid w:val="001B6F92"/>
    <w:rsid w:val="001C7D74"/>
    <w:rsid w:val="001D39EF"/>
    <w:rsid w:val="001D4C06"/>
    <w:rsid w:val="001F423D"/>
    <w:rsid w:val="00200D1B"/>
    <w:rsid w:val="00211937"/>
    <w:rsid w:val="002142AD"/>
    <w:rsid w:val="00217731"/>
    <w:rsid w:val="00226DE4"/>
    <w:rsid w:val="00227C22"/>
    <w:rsid w:val="00230592"/>
    <w:rsid w:val="00262257"/>
    <w:rsid w:val="00271C4E"/>
    <w:rsid w:val="002810D2"/>
    <w:rsid w:val="002836EF"/>
    <w:rsid w:val="002837CE"/>
    <w:rsid w:val="00284FB6"/>
    <w:rsid w:val="00286700"/>
    <w:rsid w:val="002932A1"/>
    <w:rsid w:val="00294C06"/>
    <w:rsid w:val="002A4D4B"/>
    <w:rsid w:val="002A6269"/>
    <w:rsid w:val="002B2887"/>
    <w:rsid w:val="002C1EB6"/>
    <w:rsid w:val="002C5C4B"/>
    <w:rsid w:val="002C6631"/>
    <w:rsid w:val="002C7499"/>
    <w:rsid w:val="002D6E52"/>
    <w:rsid w:val="002F3109"/>
    <w:rsid w:val="0030647C"/>
    <w:rsid w:val="00320CEC"/>
    <w:rsid w:val="00331AC0"/>
    <w:rsid w:val="00336CE9"/>
    <w:rsid w:val="003500CB"/>
    <w:rsid w:val="00357928"/>
    <w:rsid w:val="00360A8E"/>
    <w:rsid w:val="003652EE"/>
    <w:rsid w:val="003826F1"/>
    <w:rsid w:val="003844A7"/>
    <w:rsid w:val="0039444A"/>
    <w:rsid w:val="00396C9B"/>
    <w:rsid w:val="003A613F"/>
    <w:rsid w:val="003B05B9"/>
    <w:rsid w:val="003B2FB6"/>
    <w:rsid w:val="003C242E"/>
    <w:rsid w:val="003C6B5E"/>
    <w:rsid w:val="003C783B"/>
    <w:rsid w:val="003E1316"/>
    <w:rsid w:val="003F7CC0"/>
    <w:rsid w:val="00403842"/>
    <w:rsid w:val="00430A6B"/>
    <w:rsid w:val="00446740"/>
    <w:rsid w:val="004557C5"/>
    <w:rsid w:val="0046217E"/>
    <w:rsid w:val="00483A69"/>
    <w:rsid w:val="00486309"/>
    <w:rsid w:val="004A12E0"/>
    <w:rsid w:val="004E47AE"/>
    <w:rsid w:val="004E6275"/>
    <w:rsid w:val="00503531"/>
    <w:rsid w:val="00507F25"/>
    <w:rsid w:val="005173A0"/>
    <w:rsid w:val="00520889"/>
    <w:rsid w:val="005249BD"/>
    <w:rsid w:val="005254AD"/>
    <w:rsid w:val="00535455"/>
    <w:rsid w:val="00560F3D"/>
    <w:rsid w:val="00570D9F"/>
    <w:rsid w:val="00574C3D"/>
    <w:rsid w:val="0059560F"/>
    <w:rsid w:val="005A5C13"/>
    <w:rsid w:val="005A777D"/>
    <w:rsid w:val="005B7700"/>
    <w:rsid w:val="005D4E5D"/>
    <w:rsid w:val="005D5EFD"/>
    <w:rsid w:val="005E1998"/>
    <w:rsid w:val="005E44D3"/>
    <w:rsid w:val="005F3335"/>
    <w:rsid w:val="006022A1"/>
    <w:rsid w:val="006066EE"/>
    <w:rsid w:val="00612068"/>
    <w:rsid w:val="00614852"/>
    <w:rsid w:val="00657ACD"/>
    <w:rsid w:val="00662A2C"/>
    <w:rsid w:val="00664FC6"/>
    <w:rsid w:val="00676A3A"/>
    <w:rsid w:val="00677107"/>
    <w:rsid w:val="00680144"/>
    <w:rsid w:val="006C2C63"/>
    <w:rsid w:val="006C56EA"/>
    <w:rsid w:val="006E2B97"/>
    <w:rsid w:val="006F5D31"/>
    <w:rsid w:val="0070571A"/>
    <w:rsid w:val="00707B95"/>
    <w:rsid w:val="007117A3"/>
    <w:rsid w:val="00726B2F"/>
    <w:rsid w:val="0073467F"/>
    <w:rsid w:val="00756E7C"/>
    <w:rsid w:val="00782FAA"/>
    <w:rsid w:val="007A43BB"/>
    <w:rsid w:val="007B6D08"/>
    <w:rsid w:val="007C4434"/>
    <w:rsid w:val="007D639D"/>
    <w:rsid w:val="007D6C85"/>
    <w:rsid w:val="00802D4F"/>
    <w:rsid w:val="00811BD3"/>
    <w:rsid w:val="00815FBE"/>
    <w:rsid w:val="00821DC5"/>
    <w:rsid w:val="00824E29"/>
    <w:rsid w:val="00833ADA"/>
    <w:rsid w:val="00837063"/>
    <w:rsid w:val="0084502D"/>
    <w:rsid w:val="00845B6F"/>
    <w:rsid w:val="008471FB"/>
    <w:rsid w:val="00855A83"/>
    <w:rsid w:val="00862433"/>
    <w:rsid w:val="00886427"/>
    <w:rsid w:val="00890922"/>
    <w:rsid w:val="00896E56"/>
    <w:rsid w:val="008A048B"/>
    <w:rsid w:val="008B6730"/>
    <w:rsid w:val="008F20AA"/>
    <w:rsid w:val="008F69AD"/>
    <w:rsid w:val="00900E21"/>
    <w:rsid w:val="00907764"/>
    <w:rsid w:val="00917522"/>
    <w:rsid w:val="00923F19"/>
    <w:rsid w:val="009402F6"/>
    <w:rsid w:val="00940795"/>
    <w:rsid w:val="0096535C"/>
    <w:rsid w:val="009807D3"/>
    <w:rsid w:val="009838D2"/>
    <w:rsid w:val="009910B6"/>
    <w:rsid w:val="009A1443"/>
    <w:rsid w:val="009A35EC"/>
    <w:rsid w:val="009B6CB5"/>
    <w:rsid w:val="009F168E"/>
    <w:rsid w:val="009F653A"/>
    <w:rsid w:val="009F7B4E"/>
    <w:rsid w:val="00A00297"/>
    <w:rsid w:val="00A00D2B"/>
    <w:rsid w:val="00A0246F"/>
    <w:rsid w:val="00A0304C"/>
    <w:rsid w:val="00A03E80"/>
    <w:rsid w:val="00A07699"/>
    <w:rsid w:val="00A1344E"/>
    <w:rsid w:val="00A15971"/>
    <w:rsid w:val="00A252DB"/>
    <w:rsid w:val="00A53909"/>
    <w:rsid w:val="00A633D8"/>
    <w:rsid w:val="00A732CD"/>
    <w:rsid w:val="00AA75F3"/>
    <w:rsid w:val="00AB18DA"/>
    <w:rsid w:val="00AB6152"/>
    <w:rsid w:val="00B103FF"/>
    <w:rsid w:val="00B301AB"/>
    <w:rsid w:val="00B35EC5"/>
    <w:rsid w:val="00B45071"/>
    <w:rsid w:val="00B56271"/>
    <w:rsid w:val="00B629C1"/>
    <w:rsid w:val="00B8449A"/>
    <w:rsid w:val="00B97E74"/>
    <w:rsid w:val="00BD6B80"/>
    <w:rsid w:val="00BE1AA6"/>
    <w:rsid w:val="00BF1D78"/>
    <w:rsid w:val="00C03D51"/>
    <w:rsid w:val="00C044D8"/>
    <w:rsid w:val="00C04C6A"/>
    <w:rsid w:val="00C4450A"/>
    <w:rsid w:val="00C566CE"/>
    <w:rsid w:val="00C60006"/>
    <w:rsid w:val="00C72DD5"/>
    <w:rsid w:val="00C7544C"/>
    <w:rsid w:val="00C91564"/>
    <w:rsid w:val="00C9652B"/>
    <w:rsid w:val="00CA3973"/>
    <w:rsid w:val="00CC7366"/>
    <w:rsid w:val="00CD3C0E"/>
    <w:rsid w:val="00CE289B"/>
    <w:rsid w:val="00CE7E4C"/>
    <w:rsid w:val="00CF751B"/>
    <w:rsid w:val="00CF7670"/>
    <w:rsid w:val="00D04AE6"/>
    <w:rsid w:val="00D054DB"/>
    <w:rsid w:val="00D12AB2"/>
    <w:rsid w:val="00D15F71"/>
    <w:rsid w:val="00D17DE7"/>
    <w:rsid w:val="00D301B4"/>
    <w:rsid w:val="00D41AB3"/>
    <w:rsid w:val="00D433EA"/>
    <w:rsid w:val="00D5598D"/>
    <w:rsid w:val="00D66071"/>
    <w:rsid w:val="00D72EB1"/>
    <w:rsid w:val="00D75539"/>
    <w:rsid w:val="00D765BF"/>
    <w:rsid w:val="00D92D12"/>
    <w:rsid w:val="00D930FA"/>
    <w:rsid w:val="00D9340B"/>
    <w:rsid w:val="00D967BB"/>
    <w:rsid w:val="00DB42AE"/>
    <w:rsid w:val="00DF19FC"/>
    <w:rsid w:val="00E15D00"/>
    <w:rsid w:val="00E15FA1"/>
    <w:rsid w:val="00E219C1"/>
    <w:rsid w:val="00E30150"/>
    <w:rsid w:val="00E41AE1"/>
    <w:rsid w:val="00E5416C"/>
    <w:rsid w:val="00E9780B"/>
    <w:rsid w:val="00EA4374"/>
    <w:rsid w:val="00EA693D"/>
    <w:rsid w:val="00EB0D51"/>
    <w:rsid w:val="00EC41DD"/>
    <w:rsid w:val="00ED606A"/>
    <w:rsid w:val="00F03DA6"/>
    <w:rsid w:val="00F07B58"/>
    <w:rsid w:val="00F129C8"/>
    <w:rsid w:val="00F22EB3"/>
    <w:rsid w:val="00F25F8E"/>
    <w:rsid w:val="00F26155"/>
    <w:rsid w:val="00F275A1"/>
    <w:rsid w:val="00F416A0"/>
    <w:rsid w:val="00F44D14"/>
    <w:rsid w:val="00F45C54"/>
    <w:rsid w:val="00F71D72"/>
    <w:rsid w:val="00F72EF0"/>
    <w:rsid w:val="00F8275C"/>
    <w:rsid w:val="00F94A83"/>
    <w:rsid w:val="00FA6C5C"/>
    <w:rsid w:val="00FA6CD4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A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6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A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6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aerial.net/shop/imageslarge/IOT-Lolin_main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yperlink" Target="https://www.vpcentrum.eu/image/cache/data/prods/prod7/290677-piezobzucak-13-8mm-fy-14-napajeni-3-18v-7ma-1-500x500.jpg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yperlink" Target="https://askubuntu.com/questions/344802/why-is-apt-get-always-using-proxy-although-no-proxy-is-configured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1108-5B56-4B0B-8C09-3FF81C9D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14</TotalTime>
  <Pages>20</Pages>
  <Words>2502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17230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Jakub</cp:lastModifiedBy>
  <cp:revision>17</cp:revision>
  <cp:lastPrinted>2004-11-12T21:05:00Z</cp:lastPrinted>
  <dcterms:created xsi:type="dcterms:W3CDTF">2019-01-06T18:22:00Z</dcterms:created>
  <dcterms:modified xsi:type="dcterms:W3CDTF">2019-01-10T15:50:00Z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